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54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9"/>
        <w:gridCol w:w="276"/>
        <w:gridCol w:w="1109"/>
        <w:gridCol w:w="2421"/>
        <w:gridCol w:w="1831"/>
        <w:gridCol w:w="1553"/>
        <w:gridCol w:w="2267"/>
      </w:tblGrid>
      <w:tr w:rsidR="0051037D" w14:paraId="382DF865" w14:textId="77777777" w:rsidTr="00F65106">
        <w:trPr>
          <w:cantSplit/>
          <w:trHeight w:val="408"/>
        </w:trPr>
        <w:tc>
          <w:tcPr>
            <w:tcW w:w="4999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D8F6F35" w14:textId="77777777" w:rsidR="0051037D" w:rsidRDefault="0051037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Ujian</w:t>
            </w:r>
            <w:proofErr w:type="spellEnd"/>
            <w:r>
              <w:rPr>
                <w:rFonts w:ascii="Arial" w:hAnsi="Arial" w:cs="Arial"/>
                <w:b/>
              </w:rPr>
              <w:t xml:space="preserve"> Akhir </w:t>
            </w:r>
            <w:proofErr w:type="spellStart"/>
            <w:r>
              <w:rPr>
                <w:rFonts w:ascii="Arial" w:hAnsi="Arial" w:cs="Arial"/>
                <w:b/>
              </w:rPr>
              <w:t>Praktikum</w:t>
            </w:r>
            <w:proofErr w:type="spellEnd"/>
            <w:r>
              <w:rPr>
                <w:rFonts w:ascii="Arial" w:hAnsi="Arial" w:cs="Arial"/>
                <w:b/>
              </w:rPr>
              <w:t xml:space="preserve"> - Semester </w:t>
            </w:r>
            <w:proofErr w:type="spellStart"/>
            <w:r>
              <w:rPr>
                <w:rFonts w:ascii="Arial" w:hAnsi="Arial" w:cs="Arial"/>
                <w:b/>
              </w:rPr>
              <w:t>Genap</w:t>
            </w:r>
            <w:proofErr w:type="spellEnd"/>
            <w:r>
              <w:rPr>
                <w:rFonts w:ascii="Arial" w:hAnsi="Arial" w:cs="Arial"/>
                <w:b/>
              </w:rPr>
              <w:t xml:space="preserve"> 2019/2020</w:t>
            </w:r>
          </w:p>
          <w:p w14:paraId="62AA3E89" w14:textId="77777777" w:rsidR="0051037D" w:rsidRDefault="0051037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16"/>
              </w:rPr>
              <w:t>Practicum Final Exam - Even Semester Year 2019/2020</w:t>
            </w:r>
          </w:p>
        </w:tc>
      </w:tr>
      <w:tr w:rsidR="0051037D" w14:paraId="4AB18914" w14:textId="77777777" w:rsidTr="00F65106">
        <w:trPr>
          <w:cantSplit/>
          <w:trHeight w:val="576"/>
        </w:trPr>
        <w:tc>
          <w:tcPr>
            <w:tcW w:w="1076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69F0060" w14:textId="77777777" w:rsidR="0051037D" w:rsidRDefault="0051037D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Matakuliah</w:t>
            </w:r>
            <w:proofErr w:type="spellEnd"/>
          </w:p>
          <w:p w14:paraId="2CDE39DE" w14:textId="77777777" w:rsidR="0051037D" w:rsidRDefault="0051037D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</w:rPr>
              <w:t>Subject</w:t>
            </w:r>
          </w:p>
        </w:tc>
        <w:tc>
          <w:tcPr>
            <w:tcW w:w="28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5ECF11" w14:textId="77777777" w:rsidR="0051037D" w:rsidRDefault="0051037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COMP6175 - Object Oriented Programming</w:t>
            </w:r>
          </w:p>
          <w:p w14:paraId="243A9BB7" w14:textId="77777777" w:rsidR="0051037D" w:rsidRDefault="0051037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MOBI6002 - Mobile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Object Oriented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Programming</w:t>
            </w:r>
          </w:p>
        </w:tc>
        <w:tc>
          <w:tcPr>
            <w:tcW w:w="1102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7747B77" w14:textId="47B67DC6" w:rsidR="0051037D" w:rsidRDefault="0051037D">
            <w:pPr>
              <w:ind w:left="-11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5532ED" wp14:editId="758D45AA">
                  <wp:extent cx="1371600" cy="9893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37D" w14:paraId="100B5227" w14:textId="77777777" w:rsidTr="00F6510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E4A00E" w14:textId="77777777" w:rsidR="0051037D" w:rsidRDefault="0051037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Kelas</w:t>
            </w:r>
          </w:p>
          <w:p w14:paraId="38DD001E" w14:textId="77777777" w:rsidR="0051037D" w:rsidRDefault="0051037D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</w:rPr>
              <w:t>Class</w:t>
            </w:r>
          </w:p>
        </w:tc>
        <w:tc>
          <w:tcPr>
            <w:tcW w:w="13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5A603C" w14:textId="77777777" w:rsidR="0051037D" w:rsidRDefault="0051037D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716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8F66" w14:textId="06420ED1" w:rsidR="0051037D" w:rsidRDefault="00951AE6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 w:rsidRPr="006D49D0">
              <w:rPr>
                <w:rFonts w:ascii="Arial" w:hAnsi="Arial" w:cs="Arial"/>
                <w:b/>
                <w:sz w:val="18"/>
                <w:szCs w:val="18"/>
              </w:rPr>
              <w:t>B001 / B201 / B601 / B901 / BA01 / BA03 / BA26 / BC01 / BE01 / BG01 / BI01 / BL01 / BM01 / BT01 / BU01 / BX01 / BY01 / SB01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CC1F56" w14:textId="77777777" w:rsidR="0051037D" w:rsidRDefault="0051037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Tanggal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Mulai</w:t>
            </w:r>
            <w:proofErr w:type="spellEnd"/>
          </w:p>
          <w:p w14:paraId="0BDAF392" w14:textId="77777777" w:rsidR="0051037D" w:rsidRDefault="0051037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</w:rPr>
              <w:t>Start Date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BEECE5" w14:textId="26635694" w:rsidR="0051037D" w:rsidRDefault="0051037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951AE6" w:rsidRPr="00D638CE">
              <w:rPr>
                <w:rFonts w:ascii="Arial" w:hAnsi="Arial" w:cs="Arial"/>
                <w:b/>
                <w:sz w:val="18"/>
              </w:rPr>
              <w:t>1</w:t>
            </w:r>
            <w:r w:rsidR="00951AE6">
              <w:rPr>
                <w:rFonts w:ascii="Arial" w:hAnsi="Arial" w:cs="Arial"/>
                <w:b/>
                <w:sz w:val="18"/>
              </w:rPr>
              <w:t>8</w:t>
            </w:r>
            <w:r w:rsidR="00951AE6" w:rsidRPr="00D638CE">
              <w:rPr>
                <w:rFonts w:ascii="Arial" w:hAnsi="Arial" w:cs="Arial"/>
                <w:b/>
                <w:sz w:val="18"/>
              </w:rPr>
              <w:t xml:space="preserve"> June 2020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C930A9F" w14:textId="77777777" w:rsidR="0051037D" w:rsidRDefault="0051037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1037D" w14:paraId="1F324968" w14:textId="77777777" w:rsidTr="00F65106">
        <w:trPr>
          <w:cantSplit/>
          <w:trHeight w:val="576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5B5439" w14:textId="77777777" w:rsidR="0051037D" w:rsidRDefault="0051037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BACF12" w14:textId="77777777" w:rsidR="0051037D" w:rsidRDefault="0051037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C081" w14:textId="77777777" w:rsidR="0051037D" w:rsidRDefault="0051037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833DBF8" w14:textId="77777777" w:rsidR="0051037D" w:rsidRDefault="0051037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Waktu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Mulai</w:t>
            </w:r>
            <w:proofErr w:type="spellEnd"/>
          </w:p>
          <w:p w14:paraId="588AA165" w14:textId="77777777" w:rsidR="0051037D" w:rsidRDefault="0051037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Start Time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5E7389" w14:textId="1ACDFAE4" w:rsidR="0051037D" w:rsidRDefault="0051037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b/>
                <w:sz w:val="18"/>
              </w:rPr>
              <w:t>: 1</w:t>
            </w:r>
            <w:r w:rsidR="003F74D9">
              <w:rPr>
                <w:rFonts w:ascii="Arial" w:hAnsi="Arial" w:cs="Arial"/>
                <w:b/>
                <w:sz w:val="18"/>
              </w:rPr>
              <w:t>1</w:t>
            </w:r>
            <w:r>
              <w:rPr>
                <w:rFonts w:ascii="Arial" w:hAnsi="Arial" w:cs="Arial"/>
                <w:b/>
                <w:sz w:val="18"/>
              </w:rPr>
              <w:t>:20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83326D" w14:textId="77777777" w:rsidR="0051037D" w:rsidRDefault="0051037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1037D" w14:paraId="23E74ACE" w14:textId="77777777" w:rsidTr="00326968">
        <w:trPr>
          <w:cantSplit/>
          <w:trHeight w:val="1152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736CB08" w14:textId="77777777" w:rsidR="0051037D" w:rsidRDefault="0051037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Dosen</w:t>
            </w:r>
            <w:proofErr w:type="spellEnd"/>
          </w:p>
          <w:p w14:paraId="3C17F136" w14:textId="77777777" w:rsidR="0051037D" w:rsidRDefault="0051037D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</w:rPr>
              <w:t>Lecturer</w:t>
            </w:r>
          </w:p>
        </w:tc>
        <w:tc>
          <w:tcPr>
            <w:tcW w:w="134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7D8D6F64" w14:textId="77777777" w:rsidR="0051037D" w:rsidRDefault="0051037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1716" w:type="pct"/>
            <w:gridSpan w:val="2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C07C79A" w14:textId="77777777" w:rsidR="00951AE6" w:rsidRPr="00616BA5" w:rsidRDefault="00951AE6" w:rsidP="00951AE6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</w:rPr>
            </w:pPr>
            <w:r w:rsidRPr="00616BA5">
              <w:rPr>
                <w:rFonts w:ascii="Arial" w:hAnsi="Arial" w:cs="Arial"/>
                <w:b/>
                <w:sz w:val="18"/>
              </w:rPr>
              <w:t xml:space="preserve">D0208 - Drs.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Agus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Prahono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M.Eng.Sc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>.</w:t>
            </w:r>
          </w:p>
          <w:p w14:paraId="11813E7B" w14:textId="77777777" w:rsidR="00951AE6" w:rsidRPr="00616BA5" w:rsidRDefault="00951AE6" w:rsidP="00951AE6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</w:rPr>
            </w:pPr>
            <w:r w:rsidRPr="00616BA5">
              <w:rPr>
                <w:rFonts w:ascii="Arial" w:hAnsi="Arial" w:cs="Arial"/>
                <w:b/>
                <w:sz w:val="18"/>
              </w:rPr>
              <w:t xml:space="preserve">D1828 - Hendra, </w:t>
            </w:r>
            <w:proofErr w:type="spellStart"/>
            <w:proofErr w:type="gramStart"/>
            <w:r w:rsidRPr="00616BA5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proofErr w:type="gramEnd"/>
            <w:r w:rsidRPr="00616BA5">
              <w:rPr>
                <w:rFonts w:ascii="Arial" w:hAnsi="Arial" w:cs="Arial"/>
                <w:b/>
                <w:sz w:val="18"/>
              </w:rPr>
              <w:t>., M.T.</w:t>
            </w:r>
          </w:p>
          <w:p w14:paraId="2646BEDD" w14:textId="77777777" w:rsidR="00951AE6" w:rsidRPr="00616BA5" w:rsidRDefault="00951AE6" w:rsidP="00951AE6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</w:rPr>
            </w:pPr>
            <w:r w:rsidRPr="00616BA5">
              <w:rPr>
                <w:rFonts w:ascii="Arial" w:hAnsi="Arial" w:cs="Arial"/>
                <w:b/>
                <w:sz w:val="18"/>
              </w:rPr>
              <w:t xml:space="preserve">D2425 - Ir.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Yasri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>, M.T.</w:t>
            </w:r>
          </w:p>
          <w:p w14:paraId="0314F762" w14:textId="77777777" w:rsidR="00951AE6" w:rsidRPr="00616BA5" w:rsidRDefault="00951AE6" w:rsidP="00951AE6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</w:rPr>
            </w:pPr>
            <w:r w:rsidRPr="00616BA5">
              <w:rPr>
                <w:rFonts w:ascii="Arial" w:hAnsi="Arial" w:cs="Arial"/>
                <w:b/>
                <w:sz w:val="18"/>
              </w:rPr>
              <w:t xml:space="preserve">D3174 - Dr. Budi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Yulianto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proofErr w:type="gramStart"/>
            <w:r w:rsidRPr="00616BA5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proofErr w:type="gramEnd"/>
            <w:r w:rsidRPr="00616BA5">
              <w:rPr>
                <w:rFonts w:ascii="Arial" w:hAnsi="Arial" w:cs="Arial"/>
                <w:b/>
                <w:sz w:val="18"/>
              </w:rPr>
              <w:t>., M.M., CBA.</w:t>
            </w:r>
          </w:p>
          <w:p w14:paraId="56632EEF" w14:textId="77777777" w:rsidR="00951AE6" w:rsidRPr="00616BA5" w:rsidRDefault="00951AE6" w:rsidP="00951AE6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</w:rPr>
            </w:pPr>
            <w:r w:rsidRPr="00616BA5">
              <w:rPr>
                <w:rFonts w:ascii="Arial" w:hAnsi="Arial" w:cs="Arial"/>
                <w:b/>
                <w:sz w:val="18"/>
              </w:rPr>
              <w:t xml:space="preserve">D3757 -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Tegar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Aryo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Sulthon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Musthofa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proofErr w:type="gramStart"/>
            <w:r w:rsidRPr="00616BA5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proofErr w:type="gramEnd"/>
            <w:r w:rsidRPr="00616BA5">
              <w:rPr>
                <w:rFonts w:ascii="Arial" w:hAnsi="Arial" w:cs="Arial"/>
                <w:b/>
                <w:sz w:val="18"/>
              </w:rPr>
              <w:t>, M.MSI</w:t>
            </w:r>
          </w:p>
          <w:p w14:paraId="360C79D8" w14:textId="77777777" w:rsidR="00951AE6" w:rsidRPr="00616BA5" w:rsidRDefault="00951AE6" w:rsidP="00951AE6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</w:rPr>
            </w:pPr>
            <w:r w:rsidRPr="00616BA5">
              <w:rPr>
                <w:rFonts w:ascii="Arial" w:hAnsi="Arial" w:cs="Arial"/>
                <w:b/>
                <w:sz w:val="18"/>
              </w:rPr>
              <w:t xml:space="preserve">D4653 - Eka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Cahyadi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proofErr w:type="gramStart"/>
            <w:r w:rsidRPr="00616BA5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proofErr w:type="gramEnd"/>
            <w:r w:rsidRPr="00616BA5">
              <w:rPr>
                <w:rFonts w:ascii="Arial" w:hAnsi="Arial" w:cs="Arial"/>
                <w:b/>
                <w:sz w:val="18"/>
              </w:rPr>
              <w:t>., M.TI</w:t>
            </w:r>
          </w:p>
          <w:p w14:paraId="17AB16FB" w14:textId="77777777" w:rsidR="00951AE6" w:rsidRPr="00616BA5" w:rsidRDefault="00951AE6" w:rsidP="00951AE6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</w:rPr>
            </w:pPr>
            <w:r w:rsidRPr="00616BA5">
              <w:rPr>
                <w:rFonts w:ascii="Arial" w:hAnsi="Arial" w:cs="Arial"/>
                <w:b/>
                <w:sz w:val="18"/>
              </w:rPr>
              <w:t xml:space="preserve">D5094 - Aswin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Wibisurya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proofErr w:type="gramStart"/>
            <w:r w:rsidRPr="00616BA5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proofErr w:type="gramEnd"/>
            <w:r w:rsidRPr="00616BA5">
              <w:rPr>
                <w:rFonts w:ascii="Arial" w:hAnsi="Arial" w:cs="Arial"/>
                <w:b/>
                <w:sz w:val="18"/>
              </w:rPr>
              <w:t>, M.TI</w:t>
            </w:r>
          </w:p>
          <w:p w14:paraId="0F6F8F43" w14:textId="199D67EA" w:rsidR="0051037D" w:rsidRDefault="00951AE6" w:rsidP="00951AE6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</w:rPr>
            </w:pPr>
            <w:r w:rsidRPr="00616BA5">
              <w:rPr>
                <w:rFonts w:ascii="Arial" w:hAnsi="Arial" w:cs="Arial"/>
                <w:b/>
                <w:sz w:val="18"/>
              </w:rPr>
              <w:t xml:space="preserve">D5358 - Livia </w:t>
            </w:r>
            <w:proofErr w:type="spellStart"/>
            <w:r w:rsidRPr="00616BA5">
              <w:rPr>
                <w:rFonts w:ascii="Arial" w:hAnsi="Arial" w:cs="Arial"/>
                <w:b/>
                <w:sz w:val="18"/>
              </w:rPr>
              <w:t>Ashianti</w:t>
            </w:r>
            <w:proofErr w:type="spellEnd"/>
            <w:r w:rsidRPr="00616BA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proofErr w:type="gramStart"/>
            <w:r w:rsidRPr="00616BA5">
              <w:rPr>
                <w:rFonts w:ascii="Arial" w:hAnsi="Arial" w:cs="Arial"/>
                <w:b/>
                <w:sz w:val="18"/>
              </w:rPr>
              <w:t>S.Kom</w:t>
            </w:r>
            <w:proofErr w:type="spellEnd"/>
            <w:proofErr w:type="gramEnd"/>
            <w:r w:rsidRPr="00616BA5">
              <w:rPr>
                <w:rFonts w:ascii="Arial" w:hAnsi="Arial" w:cs="Arial"/>
                <w:b/>
                <w:sz w:val="18"/>
              </w:rPr>
              <w:t>., M.TI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D7A700" w14:textId="77777777" w:rsidR="0051037D" w:rsidRDefault="0051037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Tanggal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Selesai</w:t>
            </w:r>
            <w:proofErr w:type="spellEnd"/>
          </w:p>
          <w:p w14:paraId="7D2E8489" w14:textId="77777777" w:rsidR="0051037D" w:rsidRDefault="0051037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</w:rPr>
              <w:t>End Date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9F7E4B" w14:textId="0FC30906" w:rsidR="0051037D" w:rsidRDefault="0051037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951AE6" w:rsidRPr="00D638CE">
              <w:rPr>
                <w:rFonts w:ascii="Arial" w:hAnsi="Arial" w:cs="Arial"/>
                <w:b/>
                <w:sz w:val="18"/>
              </w:rPr>
              <w:t>1</w:t>
            </w:r>
            <w:r w:rsidR="00951AE6">
              <w:rPr>
                <w:rFonts w:ascii="Arial" w:hAnsi="Arial" w:cs="Arial"/>
                <w:b/>
                <w:sz w:val="18"/>
              </w:rPr>
              <w:t>9</w:t>
            </w:r>
            <w:r w:rsidR="00951AE6" w:rsidRPr="00D638CE">
              <w:rPr>
                <w:rFonts w:ascii="Arial" w:hAnsi="Arial" w:cs="Arial"/>
                <w:b/>
                <w:sz w:val="18"/>
              </w:rPr>
              <w:t xml:space="preserve"> June 2020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DBCED46" w14:textId="77777777" w:rsidR="0051037D" w:rsidRDefault="0051037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1037D" w14:paraId="5F4AC78D" w14:textId="77777777" w:rsidTr="00326968">
        <w:trPr>
          <w:cantSplit/>
          <w:trHeight w:val="1152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B2D9966" w14:textId="77777777" w:rsidR="0051037D" w:rsidRDefault="0051037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F62D2B8" w14:textId="77777777" w:rsidR="0051037D" w:rsidRDefault="0051037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D3AAFA4" w14:textId="77777777" w:rsidR="0051037D" w:rsidRDefault="0051037D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F70F567" w14:textId="77777777" w:rsidR="0051037D" w:rsidRDefault="0051037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Waktu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Selesai</w:t>
            </w:r>
            <w:proofErr w:type="spellEnd"/>
          </w:p>
          <w:p w14:paraId="6B834D8D" w14:textId="77777777" w:rsidR="0051037D" w:rsidRDefault="0051037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</w:rPr>
              <w:t>End Time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74311F6" w14:textId="51209DF6" w:rsidR="0051037D" w:rsidRDefault="0051037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1</w:t>
            </w:r>
            <w:r w:rsidR="003F74D9">
              <w:rPr>
                <w:rFonts w:ascii="Arial" w:hAnsi="Arial" w:cs="Arial"/>
                <w:b/>
                <w:sz w:val="18"/>
              </w:rPr>
              <w:t>1</w:t>
            </w:r>
            <w:r>
              <w:rPr>
                <w:rFonts w:ascii="Arial" w:hAnsi="Arial" w:cs="Arial"/>
                <w:b/>
                <w:sz w:val="18"/>
              </w:rPr>
              <w:t>:20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14C808" w14:textId="77777777" w:rsidR="0051037D" w:rsidRDefault="0051037D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1A4DBA6B" w14:textId="77777777" w:rsidR="0051037D" w:rsidRDefault="0051037D" w:rsidP="00384286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eastAsia="x-none"/>
        </w:rPr>
      </w:pPr>
    </w:p>
    <w:p w14:paraId="15D03A61" w14:textId="70D0EE2A" w:rsidR="00813100" w:rsidRPr="00D638CE" w:rsidRDefault="005F0563" w:rsidP="00384286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eastAsia="x-none"/>
        </w:rPr>
      </w:pPr>
      <w:r w:rsidRPr="00D638CE">
        <w:rPr>
          <w:b/>
          <w:bCs/>
          <w:lang w:eastAsia="x-none"/>
        </w:rPr>
        <w:t>PERATURAN UJIAN:</w:t>
      </w:r>
    </w:p>
    <w:p w14:paraId="705C67F6" w14:textId="77777777" w:rsidR="00813100" w:rsidRPr="00D638CE" w:rsidRDefault="005F0563" w:rsidP="00384286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eastAsia="x-none"/>
        </w:rPr>
      </w:pPr>
      <w:r w:rsidRPr="00D638CE">
        <w:rPr>
          <w:bCs/>
          <w:i/>
          <w:sz w:val="20"/>
          <w:szCs w:val="20"/>
          <w:lang w:eastAsia="x-none"/>
        </w:rPr>
        <w:t>Exam Regulations:</w:t>
      </w:r>
    </w:p>
    <w:p w14:paraId="240D4892" w14:textId="77777777" w:rsidR="00813100" w:rsidRPr="00D638CE" w:rsidRDefault="005F0563" w:rsidP="00510BE9">
      <w:pPr>
        <w:numPr>
          <w:ilvl w:val="0"/>
          <w:numId w:val="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eastAsia="x-none"/>
        </w:rPr>
      </w:pPr>
      <w:proofErr w:type="spellStart"/>
      <w:r w:rsidRPr="00D638CE">
        <w:rPr>
          <w:lang w:eastAsia="x-none"/>
        </w:rPr>
        <w:t>Mahasiswa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tidak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diperbolehkan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berdiskusi</w:t>
      </w:r>
      <w:proofErr w:type="spellEnd"/>
      <w:r w:rsidRPr="00D638CE">
        <w:rPr>
          <w:lang w:eastAsia="x-none"/>
        </w:rPr>
        <w:t xml:space="preserve"> dan/</w:t>
      </w:r>
      <w:proofErr w:type="spellStart"/>
      <w:r w:rsidRPr="00D638CE">
        <w:rPr>
          <w:lang w:eastAsia="x-none"/>
        </w:rPr>
        <w:t>atau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bekerja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sama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dengan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peserta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ujian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lainnya</w:t>
      </w:r>
      <w:proofErr w:type="spellEnd"/>
    </w:p>
    <w:p w14:paraId="2CA5DACA" w14:textId="77777777" w:rsidR="00813100" w:rsidRPr="00D638CE" w:rsidRDefault="005F0563" w:rsidP="00384286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eastAsia="x-none"/>
        </w:rPr>
      </w:pPr>
      <w:r w:rsidRPr="00D638CE">
        <w:rPr>
          <w:i/>
          <w:sz w:val="20"/>
          <w:szCs w:val="20"/>
          <w:lang w:eastAsia="x-none"/>
        </w:rPr>
        <w:t>Student is not allowed to discuss and/or work together with other exam participants</w:t>
      </w:r>
    </w:p>
    <w:p w14:paraId="71C73160" w14:textId="77777777" w:rsidR="00813100" w:rsidRPr="00D638CE" w:rsidRDefault="005F0563" w:rsidP="00510BE9">
      <w:pPr>
        <w:numPr>
          <w:ilvl w:val="0"/>
          <w:numId w:val="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eastAsia="x-none"/>
        </w:rPr>
      </w:pPr>
      <w:proofErr w:type="spellStart"/>
      <w:r w:rsidRPr="00D638CE">
        <w:rPr>
          <w:lang w:eastAsia="x-none"/>
        </w:rPr>
        <w:t>Mahasiswa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tidak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diperbolehkan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menyalin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jawaban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dari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intenet</w:t>
      </w:r>
      <w:proofErr w:type="spellEnd"/>
    </w:p>
    <w:p w14:paraId="01BE2059" w14:textId="77777777" w:rsidR="00813100" w:rsidRPr="00D638CE" w:rsidRDefault="005F0563" w:rsidP="00384286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eastAsia="x-none"/>
        </w:rPr>
      </w:pPr>
      <w:r w:rsidRPr="00D638CE">
        <w:rPr>
          <w:i/>
          <w:sz w:val="20"/>
          <w:szCs w:val="20"/>
          <w:lang w:eastAsia="x-none"/>
        </w:rPr>
        <w:t xml:space="preserve">Student is not allowed to copy answer from the </w:t>
      </w:r>
      <w:proofErr w:type="spellStart"/>
      <w:r w:rsidRPr="00D638CE">
        <w:rPr>
          <w:i/>
          <w:sz w:val="20"/>
          <w:szCs w:val="20"/>
          <w:lang w:eastAsia="x-none"/>
        </w:rPr>
        <w:t>intenet</w:t>
      </w:r>
      <w:proofErr w:type="spellEnd"/>
    </w:p>
    <w:p w14:paraId="75EB9C2B" w14:textId="77777777" w:rsidR="00813100" w:rsidRPr="00D638CE" w:rsidRDefault="005F0563" w:rsidP="00510BE9">
      <w:pPr>
        <w:numPr>
          <w:ilvl w:val="0"/>
          <w:numId w:val="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eastAsia="x-none"/>
        </w:rPr>
      </w:pPr>
      <w:proofErr w:type="spellStart"/>
      <w:r w:rsidRPr="00D638CE">
        <w:rPr>
          <w:lang w:eastAsia="x-none"/>
        </w:rPr>
        <w:t>Asisten</w:t>
      </w:r>
      <w:proofErr w:type="spellEnd"/>
      <w:r w:rsidRPr="00D638CE">
        <w:rPr>
          <w:lang w:eastAsia="x-none"/>
        </w:rPr>
        <w:t xml:space="preserve"> </w:t>
      </w:r>
      <w:r w:rsidRPr="00D638CE">
        <w:rPr>
          <w:b/>
          <w:bCs/>
          <w:lang w:eastAsia="x-none"/>
        </w:rPr>
        <w:t>BERHAK</w:t>
      </w:r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memberi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nilai</w:t>
      </w:r>
      <w:proofErr w:type="spellEnd"/>
      <w:r w:rsidRPr="00D638CE">
        <w:rPr>
          <w:lang w:eastAsia="x-none"/>
        </w:rPr>
        <w:t xml:space="preserve"> 0</w:t>
      </w:r>
      <w:r w:rsidR="00EF0FCD">
        <w:rPr>
          <w:b/>
          <w:bCs/>
          <w:lang w:eastAsia="x-none"/>
        </w:rPr>
        <w:t xml:space="preserve"> </w:t>
      </w:r>
      <w:r w:rsidRPr="00D638CE">
        <w:rPr>
          <w:b/>
          <w:bCs/>
          <w:lang w:eastAsia="x-none"/>
        </w:rPr>
        <w:t>(NOL)</w:t>
      </w:r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bagi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peserta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ujian</w:t>
      </w:r>
      <w:proofErr w:type="spellEnd"/>
      <w:r w:rsidRPr="00D638CE">
        <w:rPr>
          <w:lang w:eastAsia="x-none"/>
        </w:rPr>
        <w:t xml:space="preserve"> yang </w:t>
      </w:r>
      <w:proofErr w:type="spellStart"/>
      <w:r w:rsidRPr="00D638CE">
        <w:rPr>
          <w:lang w:eastAsia="x-none"/>
        </w:rPr>
        <w:t>melakukan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segala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bentuk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kecurangan</w:t>
      </w:r>
      <w:proofErr w:type="spellEnd"/>
    </w:p>
    <w:p w14:paraId="6AD31369" w14:textId="77777777" w:rsidR="00813100" w:rsidRPr="00D638CE" w:rsidRDefault="005F0563" w:rsidP="00384286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eastAsia="x-none"/>
        </w:rPr>
      </w:pPr>
      <w:r w:rsidRPr="00D638CE">
        <w:rPr>
          <w:i/>
          <w:sz w:val="20"/>
          <w:szCs w:val="20"/>
          <w:lang w:eastAsia="x-none"/>
        </w:rPr>
        <w:t xml:space="preserve">Assistant is able to give 0 (ZERO) score for exam participant who does any </w:t>
      </w:r>
      <w:proofErr w:type="gramStart"/>
      <w:r w:rsidRPr="00D638CE">
        <w:rPr>
          <w:i/>
          <w:sz w:val="20"/>
          <w:szCs w:val="20"/>
          <w:lang w:eastAsia="x-none"/>
        </w:rPr>
        <w:t>cheating  actions</w:t>
      </w:r>
      <w:proofErr w:type="gramEnd"/>
    </w:p>
    <w:p w14:paraId="3E9C8261" w14:textId="77777777" w:rsidR="00813100" w:rsidRPr="00D638CE" w:rsidRDefault="005F0563" w:rsidP="00510BE9">
      <w:pPr>
        <w:numPr>
          <w:ilvl w:val="0"/>
          <w:numId w:val="1"/>
        </w:numPr>
        <w:tabs>
          <w:tab w:val="center" w:pos="0"/>
          <w:tab w:val="right" w:pos="8640"/>
        </w:tabs>
        <w:spacing w:line="276" w:lineRule="auto"/>
        <w:ind w:right="32"/>
        <w:jc w:val="both"/>
        <w:rPr>
          <w:lang w:eastAsia="x-none"/>
        </w:rPr>
      </w:pPr>
      <w:proofErr w:type="spellStart"/>
      <w:r w:rsidRPr="00D638CE">
        <w:rPr>
          <w:lang w:eastAsia="x-none"/>
        </w:rPr>
        <w:t>Kumpulkan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jawaban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tepat</w:t>
      </w:r>
      <w:proofErr w:type="spellEnd"/>
      <w:r w:rsidRPr="00D638CE">
        <w:rPr>
          <w:lang w:eastAsia="x-none"/>
        </w:rPr>
        <w:t xml:space="preserve"> pada </w:t>
      </w:r>
      <w:proofErr w:type="spellStart"/>
      <w:r w:rsidRPr="00D638CE">
        <w:rPr>
          <w:lang w:eastAsia="x-none"/>
        </w:rPr>
        <w:t>waktunya</w:t>
      </w:r>
      <w:proofErr w:type="spellEnd"/>
      <w:r w:rsidRPr="00D638CE">
        <w:rPr>
          <w:lang w:eastAsia="x-none"/>
        </w:rPr>
        <w:t xml:space="preserve"> di </w:t>
      </w:r>
      <w:hyperlink r:id="rId9" w:history="1">
        <w:r w:rsidRPr="00D638CE">
          <w:rPr>
            <w:rStyle w:val="Hyperlink"/>
            <w:lang w:eastAsia="x-none"/>
          </w:rPr>
          <w:t>https://laboratory.binus.ac.id/lab</w:t>
        </w:r>
      </w:hyperlink>
    </w:p>
    <w:p w14:paraId="154297FC" w14:textId="77777777" w:rsidR="00813100" w:rsidRPr="00D638CE" w:rsidRDefault="005F0563" w:rsidP="00384286">
      <w:pPr>
        <w:tabs>
          <w:tab w:val="center" w:pos="0"/>
          <w:tab w:val="right" w:pos="8640"/>
        </w:tabs>
        <w:spacing w:line="276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D638CE">
        <w:rPr>
          <w:i/>
          <w:sz w:val="20"/>
          <w:szCs w:val="20"/>
          <w:lang w:eastAsia="x-none"/>
        </w:rPr>
        <w:t xml:space="preserve">Submit the answer on time at </w:t>
      </w:r>
      <w:hyperlink r:id="rId10" w:history="1">
        <w:r w:rsidRPr="00D638CE">
          <w:rPr>
            <w:rStyle w:val="Hyperlink"/>
            <w:i/>
            <w:sz w:val="20"/>
            <w:szCs w:val="20"/>
            <w:lang w:eastAsia="x-none"/>
          </w:rPr>
          <w:t>https://laboratory.binus.ac.id/lab</w:t>
        </w:r>
      </w:hyperlink>
    </w:p>
    <w:p w14:paraId="36CD62BC" w14:textId="77777777" w:rsidR="00813100" w:rsidRPr="00D638CE" w:rsidRDefault="005F0563" w:rsidP="00510BE9">
      <w:pPr>
        <w:numPr>
          <w:ilvl w:val="0"/>
          <w:numId w:val="1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proofErr w:type="spellStart"/>
      <w:r w:rsidRPr="00D638CE">
        <w:rPr>
          <w:lang w:eastAsia="x-none"/>
        </w:rPr>
        <w:t>Bila</w:t>
      </w:r>
      <w:proofErr w:type="spellEnd"/>
      <w:r w:rsidRPr="00D638CE">
        <w:rPr>
          <w:lang w:eastAsia="x-none"/>
        </w:rPr>
        <w:t xml:space="preserve"> Anda </w:t>
      </w:r>
      <w:proofErr w:type="spellStart"/>
      <w:r w:rsidRPr="00D638CE">
        <w:rPr>
          <w:lang w:eastAsia="x-none"/>
        </w:rPr>
        <w:t>tidak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membaca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peraturan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ini</w:t>
      </w:r>
      <w:proofErr w:type="spellEnd"/>
      <w:r w:rsidRPr="00D638CE">
        <w:rPr>
          <w:lang w:eastAsia="x-none"/>
        </w:rPr>
        <w:t xml:space="preserve">, </w:t>
      </w:r>
      <w:proofErr w:type="spellStart"/>
      <w:r w:rsidRPr="00D638CE">
        <w:rPr>
          <w:lang w:eastAsia="x-none"/>
        </w:rPr>
        <w:t>maka</w:t>
      </w:r>
      <w:proofErr w:type="spellEnd"/>
      <w:r w:rsidRPr="00D638CE">
        <w:rPr>
          <w:lang w:eastAsia="x-none"/>
        </w:rPr>
        <w:t xml:space="preserve"> Anda </w:t>
      </w:r>
      <w:proofErr w:type="spellStart"/>
      <w:r w:rsidRPr="00D638CE">
        <w:rPr>
          <w:lang w:eastAsia="x-none"/>
        </w:rPr>
        <w:t>dianggap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telah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membaca</w:t>
      </w:r>
      <w:proofErr w:type="spellEnd"/>
      <w:r w:rsidRPr="00D638CE">
        <w:rPr>
          <w:lang w:eastAsia="x-none"/>
        </w:rPr>
        <w:t xml:space="preserve"> dan </w:t>
      </w:r>
      <w:proofErr w:type="spellStart"/>
      <w:r w:rsidRPr="00D638CE">
        <w:rPr>
          <w:lang w:eastAsia="x-none"/>
        </w:rPr>
        <w:t>menyetujuinya</w:t>
      </w:r>
      <w:proofErr w:type="spellEnd"/>
    </w:p>
    <w:p w14:paraId="00518504" w14:textId="77777777" w:rsidR="00813100" w:rsidRPr="00D638CE" w:rsidRDefault="005F0563" w:rsidP="00384286">
      <w:pPr>
        <w:tabs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eastAsia="x-none"/>
        </w:rPr>
      </w:pPr>
      <w:r w:rsidRPr="00D638CE">
        <w:rPr>
          <w:i/>
          <w:sz w:val="20"/>
          <w:szCs w:val="20"/>
          <w:lang w:eastAsia="x-none"/>
        </w:rPr>
        <w:t xml:space="preserve">If you have missed to read these regulations, so </w:t>
      </w:r>
      <w:r w:rsidRPr="00D638CE">
        <w:rPr>
          <w:i/>
          <w:sz w:val="20"/>
          <w:szCs w:val="20"/>
          <w:shd w:val="clear" w:color="auto" w:fill="FFFFFF"/>
          <w:lang w:eastAsia="x-none"/>
        </w:rPr>
        <w:t>you are considered to have read and agreed on it</w:t>
      </w:r>
    </w:p>
    <w:p w14:paraId="52689F34" w14:textId="77777777" w:rsidR="00813100" w:rsidRPr="00D638CE" w:rsidRDefault="00EC448A" w:rsidP="00384286">
      <w:p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168814" wp14:editId="0F6F2D54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0" t="0" r="0" b="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0F587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">
                <o:lock v:ext="edit" shapetype="f"/>
              </v:line>
            </w:pict>
          </mc:Fallback>
        </mc:AlternateContent>
      </w:r>
    </w:p>
    <w:p w14:paraId="12B062F0" w14:textId="77777777" w:rsidR="00384286" w:rsidRDefault="00384286">
      <w:pPr>
        <w:rPr>
          <w:b/>
          <w:bCs/>
          <w:lang w:eastAsia="x-none"/>
        </w:rPr>
      </w:pPr>
      <w:r>
        <w:rPr>
          <w:b/>
          <w:bCs/>
          <w:lang w:eastAsia="x-none"/>
        </w:rPr>
        <w:br w:type="page"/>
      </w:r>
    </w:p>
    <w:p w14:paraId="13D05946" w14:textId="77777777" w:rsidR="00813100" w:rsidRPr="00D638CE" w:rsidRDefault="005F0563" w:rsidP="00384286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eastAsia="x-none"/>
        </w:rPr>
      </w:pPr>
      <w:r w:rsidRPr="00D638CE">
        <w:rPr>
          <w:b/>
          <w:bCs/>
          <w:lang w:eastAsia="x-none"/>
        </w:rPr>
        <w:lastRenderedPageBreak/>
        <w:t>SOFTWARE YANG DIGUNAKAN:</w:t>
      </w:r>
    </w:p>
    <w:p w14:paraId="3AFD7BDE" w14:textId="77777777" w:rsidR="00813100" w:rsidRPr="00D638CE" w:rsidRDefault="005F0563" w:rsidP="00384286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eastAsia="x-none"/>
        </w:rPr>
      </w:pPr>
      <w:r w:rsidRPr="00D638CE">
        <w:rPr>
          <w:bCs/>
          <w:i/>
          <w:sz w:val="20"/>
          <w:szCs w:val="20"/>
          <w:lang w:eastAsia="x-none"/>
        </w:rPr>
        <w:t>Software will be used:</w:t>
      </w:r>
    </w:p>
    <w:p w14:paraId="2985B849" w14:textId="77777777" w:rsidR="00813100" w:rsidRPr="00D638CE" w:rsidRDefault="005F0563" w:rsidP="00510BE9">
      <w:pPr>
        <w:pStyle w:val="ListParagraph"/>
        <w:numPr>
          <w:ilvl w:val="0"/>
          <w:numId w:val="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 w:rsidRPr="00D638CE">
        <w:rPr>
          <w:lang w:eastAsia="x-none"/>
        </w:rPr>
        <w:t>Java 8</w:t>
      </w:r>
    </w:p>
    <w:p w14:paraId="09FB8AAF" w14:textId="77777777" w:rsidR="00E942F8" w:rsidRPr="00D638CE" w:rsidRDefault="005F0563" w:rsidP="00510BE9">
      <w:pPr>
        <w:pStyle w:val="ListParagraph"/>
        <w:numPr>
          <w:ilvl w:val="0"/>
          <w:numId w:val="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 w:rsidRPr="00D638CE">
        <w:rPr>
          <w:lang w:eastAsia="x-none"/>
        </w:rPr>
        <w:t>Eclipse Neon 3</w:t>
      </w:r>
    </w:p>
    <w:p w14:paraId="12041DF7" w14:textId="77777777" w:rsidR="00813100" w:rsidRPr="00D638CE" w:rsidRDefault="005F0563" w:rsidP="00384286">
      <w:p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 w:rsidRPr="00D638CE">
        <w:rPr>
          <w:noProof/>
        </w:rPr>
        <w:t xml:space="preserve"> </w:t>
      </w:r>
      <w:r w:rsidR="00EC448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2A9CA0" wp14:editId="78C766E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A17E1" id="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">
                <o:lock v:ext="edit" shapetype="f"/>
              </v:line>
            </w:pict>
          </mc:Fallback>
        </mc:AlternateContent>
      </w:r>
    </w:p>
    <w:p w14:paraId="42FE3DA9" w14:textId="77777777" w:rsidR="00813100" w:rsidRPr="00D638CE" w:rsidRDefault="005F0563" w:rsidP="00384286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eastAsia="x-none"/>
        </w:rPr>
      </w:pPr>
      <w:r w:rsidRPr="00D638CE">
        <w:rPr>
          <w:b/>
          <w:bCs/>
          <w:lang w:eastAsia="x-none"/>
        </w:rPr>
        <w:t>FILE YANG DIKUMPULKAN:</w:t>
      </w:r>
    </w:p>
    <w:p w14:paraId="2E904753" w14:textId="77777777" w:rsidR="00813100" w:rsidRPr="00D638CE" w:rsidRDefault="005F0563" w:rsidP="00384286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eastAsia="x-none"/>
        </w:rPr>
      </w:pPr>
      <w:r w:rsidRPr="00D638CE">
        <w:rPr>
          <w:bCs/>
          <w:i/>
          <w:sz w:val="20"/>
          <w:szCs w:val="20"/>
          <w:lang w:eastAsia="x-none"/>
        </w:rPr>
        <w:t>File must be collected:</w:t>
      </w:r>
    </w:p>
    <w:p w14:paraId="700D0734" w14:textId="77777777" w:rsidR="00DA2E8B" w:rsidRDefault="00DA2E8B" w:rsidP="00DA2E8B">
      <w:pPr>
        <w:pStyle w:val="ListParagraph"/>
        <w:numPr>
          <w:ilvl w:val="0"/>
          <w:numId w:val="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 w:rsidRPr="00D638CE">
        <w:rPr>
          <w:lang w:eastAsia="x-none"/>
        </w:rPr>
        <w:t>Folder Project</w:t>
      </w:r>
      <w:r>
        <w:rPr>
          <w:lang w:eastAsia="x-none"/>
        </w:rPr>
        <w:t>:</w:t>
      </w:r>
    </w:p>
    <w:p w14:paraId="3EDA3DBE" w14:textId="77777777" w:rsidR="00DA2E8B" w:rsidRDefault="00DA2E8B" w:rsidP="00DA2E8B">
      <w:pPr>
        <w:pStyle w:val="ListParagraph"/>
        <w:numPr>
          <w:ilvl w:val="0"/>
          <w:numId w:val="3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lang w:eastAsia="x-none"/>
        </w:rPr>
        <w:t>Bin Folder (.CLASS)</w:t>
      </w:r>
    </w:p>
    <w:p w14:paraId="557F7292" w14:textId="77777777" w:rsidR="00DA2E8B" w:rsidRPr="00D638CE" w:rsidRDefault="00DA2E8B" w:rsidP="00DA2E8B">
      <w:pPr>
        <w:pStyle w:val="ListParagraph"/>
        <w:numPr>
          <w:ilvl w:val="0"/>
          <w:numId w:val="3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proofErr w:type="spellStart"/>
      <w:r>
        <w:rPr>
          <w:lang w:eastAsia="x-none"/>
        </w:rPr>
        <w:t>Src</w:t>
      </w:r>
      <w:proofErr w:type="spellEnd"/>
      <w:r>
        <w:rPr>
          <w:lang w:eastAsia="x-none"/>
        </w:rPr>
        <w:t xml:space="preserve"> Folder (.JAVA)</w:t>
      </w:r>
    </w:p>
    <w:p w14:paraId="155B2EFF" w14:textId="77777777" w:rsidR="00813100" w:rsidRPr="00D638CE" w:rsidRDefault="00EC448A" w:rsidP="00384286">
      <w:p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4E39A" wp14:editId="605C3953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44E91" id="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">
                <o:lock v:ext="edit" shapetype="f"/>
              </v:line>
            </w:pict>
          </mc:Fallback>
        </mc:AlternateContent>
      </w:r>
    </w:p>
    <w:p w14:paraId="6626ABF3" w14:textId="77777777" w:rsidR="00813100" w:rsidRPr="00D638CE" w:rsidRDefault="005F0563" w:rsidP="00384286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eastAsia="x-none"/>
        </w:rPr>
      </w:pPr>
      <w:r w:rsidRPr="00D638CE">
        <w:rPr>
          <w:b/>
          <w:bCs/>
          <w:lang w:eastAsia="x-none"/>
        </w:rPr>
        <w:t>PERHATIAN!</w:t>
      </w:r>
    </w:p>
    <w:p w14:paraId="749F75C5" w14:textId="77777777" w:rsidR="00813100" w:rsidRPr="00D638CE" w:rsidRDefault="005F0563" w:rsidP="00384286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eastAsia="x-none"/>
        </w:rPr>
      </w:pPr>
      <w:r w:rsidRPr="00D638CE">
        <w:rPr>
          <w:bCs/>
          <w:i/>
          <w:sz w:val="20"/>
          <w:szCs w:val="20"/>
          <w:lang w:eastAsia="x-none"/>
        </w:rPr>
        <w:t>Attention!</w:t>
      </w:r>
    </w:p>
    <w:p w14:paraId="2476075F" w14:textId="77777777" w:rsidR="00813100" w:rsidRPr="00D638CE" w:rsidRDefault="005F0563" w:rsidP="00510BE9">
      <w:pPr>
        <w:numPr>
          <w:ilvl w:val="0"/>
          <w:numId w:val="1"/>
        </w:numPr>
        <w:tabs>
          <w:tab w:val="left" w:pos="360"/>
        </w:tabs>
        <w:spacing w:line="276" w:lineRule="auto"/>
        <w:ind w:right="-5"/>
        <w:jc w:val="both"/>
        <w:rPr>
          <w:b/>
          <w:bCs/>
          <w:lang w:eastAsia="x-none"/>
        </w:rPr>
      </w:pPr>
      <w:proofErr w:type="spellStart"/>
      <w:r w:rsidRPr="00D638CE">
        <w:rPr>
          <w:lang w:eastAsia="x-none"/>
        </w:rPr>
        <w:t>Bagi</w:t>
      </w:r>
      <w:proofErr w:type="spellEnd"/>
      <w:r w:rsidRPr="00D638CE">
        <w:rPr>
          <w:lang w:eastAsia="x-none"/>
        </w:rPr>
        <w:t xml:space="preserve"> yang </w:t>
      </w:r>
      <w:proofErr w:type="spellStart"/>
      <w:r w:rsidRPr="00D638CE">
        <w:rPr>
          <w:lang w:eastAsia="x-none"/>
        </w:rPr>
        <w:t>mengerjakan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tidak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sesuai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dengan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soal</w:t>
      </w:r>
      <w:proofErr w:type="spellEnd"/>
      <w:r w:rsidRPr="00D638CE">
        <w:rPr>
          <w:lang w:eastAsia="x-none"/>
        </w:rPr>
        <w:t xml:space="preserve">, </w:t>
      </w:r>
      <w:proofErr w:type="spellStart"/>
      <w:r w:rsidRPr="00D638CE">
        <w:rPr>
          <w:lang w:eastAsia="x-none"/>
        </w:rPr>
        <w:t>maka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akan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diberikan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nilai</w:t>
      </w:r>
      <w:proofErr w:type="spellEnd"/>
      <w:r w:rsidRPr="00D638CE">
        <w:rPr>
          <w:lang w:eastAsia="x-none"/>
        </w:rPr>
        <w:t xml:space="preserve"> </w:t>
      </w:r>
      <w:r w:rsidRPr="00D638CE">
        <w:rPr>
          <w:b/>
          <w:bCs/>
          <w:lang w:eastAsia="x-none"/>
        </w:rPr>
        <w:t xml:space="preserve">NOL (0) </w:t>
      </w:r>
    </w:p>
    <w:p w14:paraId="5F058447" w14:textId="77777777" w:rsidR="00813100" w:rsidRPr="00D638CE" w:rsidRDefault="005F0563" w:rsidP="00384286">
      <w:pPr>
        <w:spacing w:line="276" w:lineRule="auto"/>
        <w:ind w:left="340" w:right="-5"/>
        <w:jc w:val="both"/>
        <w:rPr>
          <w:i/>
          <w:sz w:val="20"/>
          <w:szCs w:val="20"/>
          <w:lang w:eastAsia="x-none"/>
        </w:rPr>
      </w:pPr>
      <w:r w:rsidRPr="00D638CE">
        <w:rPr>
          <w:i/>
          <w:sz w:val="20"/>
          <w:szCs w:val="20"/>
          <w:lang w:eastAsia="x-none"/>
        </w:rPr>
        <w:t xml:space="preserve">For those who do not work in accordance with the exam case will be marked as </w:t>
      </w:r>
      <w:r w:rsidRPr="00D638CE">
        <w:rPr>
          <w:b/>
          <w:i/>
          <w:sz w:val="20"/>
          <w:szCs w:val="20"/>
          <w:lang w:eastAsia="x-none"/>
        </w:rPr>
        <w:t>ZERO (0)</w:t>
      </w:r>
    </w:p>
    <w:p w14:paraId="71B07D8B" w14:textId="77777777" w:rsidR="00813100" w:rsidRPr="00D638CE" w:rsidRDefault="005F0563" w:rsidP="00510BE9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lang w:eastAsia="x-none"/>
        </w:rPr>
      </w:pPr>
      <w:proofErr w:type="spellStart"/>
      <w:r w:rsidRPr="00D638CE">
        <w:rPr>
          <w:lang w:eastAsia="x-none"/>
        </w:rPr>
        <w:t>Bagi</w:t>
      </w:r>
      <w:proofErr w:type="spellEnd"/>
      <w:r w:rsidRPr="00D638CE">
        <w:rPr>
          <w:lang w:eastAsia="x-none"/>
        </w:rPr>
        <w:t xml:space="preserve"> yang </w:t>
      </w:r>
      <w:proofErr w:type="spellStart"/>
      <w:r w:rsidRPr="00D638CE">
        <w:rPr>
          <w:lang w:eastAsia="x-none"/>
        </w:rPr>
        <w:t>mengerjakan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tidak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sesuai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dengan</w:t>
      </w:r>
      <w:proofErr w:type="spellEnd"/>
      <w:r w:rsidRPr="00D638CE">
        <w:rPr>
          <w:lang w:eastAsia="x-none"/>
        </w:rPr>
        <w:t xml:space="preserve"> software dan </w:t>
      </w:r>
      <w:proofErr w:type="spellStart"/>
      <w:r w:rsidRPr="00D638CE">
        <w:rPr>
          <w:lang w:eastAsia="x-none"/>
        </w:rPr>
        <w:t>versi</w:t>
      </w:r>
      <w:proofErr w:type="spellEnd"/>
      <w:r w:rsidRPr="00D638CE">
        <w:rPr>
          <w:lang w:eastAsia="x-none"/>
        </w:rPr>
        <w:t xml:space="preserve"> yang </w:t>
      </w:r>
      <w:proofErr w:type="spellStart"/>
      <w:r w:rsidRPr="00D638CE">
        <w:rPr>
          <w:lang w:eastAsia="x-none"/>
        </w:rPr>
        <w:t>telah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ditetapkan</w:t>
      </w:r>
      <w:proofErr w:type="spellEnd"/>
      <w:r w:rsidRPr="00D638CE">
        <w:rPr>
          <w:lang w:eastAsia="x-none"/>
        </w:rPr>
        <w:t xml:space="preserve">, </w:t>
      </w:r>
      <w:proofErr w:type="spellStart"/>
      <w:r w:rsidRPr="00D638CE">
        <w:rPr>
          <w:lang w:eastAsia="x-none"/>
        </w:rPr>
        <w:t>maka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akan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tetap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dikoreksi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dengan</w:t>
      </w:r>
      <w:proofErr w:type="spellEnd"/>
      <w:r w:rsidRPr="00D638CE">
        <w:rPr>
          <w:lang w:eastAsia="x-none"/>
        </w:rPr>
        <w:t xml:space="preserve"> software dan </w:t>
      </w:r>
      <w:proofErr w:type="spellStart"/>
      <w:r w:rsidRPr="00D638CE">
        <w:rPr>
          <w:lang w:eastAsia="x-none"/>
        </w:rPr>
        <w:t>versi</w:t>
      </w:r>
      <w:proofErr w:type="spellEnd"/>
      <w:r w:rsidRPr="00D638CE">
        <w:rPr>
          <w:lang w:eastAsia="x-none"/>
        </w:rPr>
        <w:t xml:space="preserve"> yang </w:t>
      </w:r>
      <w:proofErr w:type="spellStart"/>
      <w:r w:rsidRPr="00D638CE">
        <w:rPr>
          <w:lang w:eastAsia="x-none"/>
        </w:rPr>
        <w:t>telah</w:t>
      </w:r>
      <w:proofErr w:type="spellEnd"/>
      <w:r w:rsidRPr="00D638CE">
        <w:rPr>
          <w:lang w:eastAsia="x-none"/>
        </w:rPr>
        <w:t xml:space="preserve"> </w:t>
      </w:r>
      <w:proofErr w:type="spellStart"/>
      <w:r w:rsidRPr="00D638CE">
        <w:rPr>
          <w:lang w:eastAsia="x-none"/>
        </w:rPr>
        <w:t>ditetapkan</w:t>
      </w:r>
      <w:proofErr w:type="spellEnd"/>
    </w:p>
    <w:p w14:paraId="1ACD30F7" w14:textId="77777777" w:rsidR="00813100" w:rsidRDefault="005F0563" w:rsidP="00384286">
      <w:pPr>
        <w:pStyle w:val="ListParagraph"/>
        <w:spacing w:line="276" w:lineRule="auto"/>
        <w:ind w:left="360"/>
        <w:jc w:val="both"/>
        <w:rPr>
          <w:i/>
          <w:sz w:val="20"/>
          <w:szCs w:val="20"/>
          <w:lang w:eastAsia="x-none"/>
        </w:rPr>
      </w:pPr>
      <w:r w:rsidRPr="00D638CE">
        <w:rPr>
          <w:i/>
          <w:sz w:val="20"/>
          <w:szCs w:val="20"/>
          <w:lang w:eastAsia="x-none"/>
        </w:rPr>
        <w:t>For those who do not work in accordance with the software and specific version will be corrected by the predefined software and version</w:t>
      </w:r>
    </w:p>
    <w:p w14:paraId="4CDC23C2" w14:textId="77777777" w:rsidR="00866965" w:rsidRPr="00866965" w:rsidRDefault="00E10840" w:rsidP="00510BE9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semua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 w:rsidR="00351885"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 w:rsidR="005F0563">
        <w:rPr>
          <w:bCs/>
        </w:rPr>
        <w:t>Pastikan</w:t>
      </w:r>
      <w:proofErr w:type="spellEnd"/>
      <w:r w:rsidR="005F0563">
        <w:rPr>
          <w:bCs/>
        </w:rPr>
        <w:t xml:space="preserve"> </w:t>
      </w:r>
      <w:r w:rsidR="00690668">
        <w:rPr>
          <w:bCs/>
        </w:rPr>
        <w:t xml:space="preserve">format </w:t>
      </w:r>
      <w:proofErr w:type="spellStart"/>
      <w:r w:rsidR="00690668">
        <w:rPr>
          <w:bCs/>
        </w:rPr>
        <w:t>pengumpulan</w:t>
      </w:r>
      <w:proofErr w:type="spellEnd"/>
      <w:r w:rsidR="00690668">
        <w:rPr>
          <w:bCs/>
        </w:rPr>
        <w:t xml:space="preserve"> </w:t>
      </w:r>
      <w:proofErr w:type="spellStart"/>
      <w:r w:rsidR="006B5A0E">
        <w:rPr>
          <w:bCs/>
        </w:rPr>
        <w:t>nama</w:t>
      </w:r>
      <w:proofErr w:type="spellEnd"/>
      <w:r w:rsidR="006B5A0E">
        <w:rPr>
          <w:bCs/>
        </w:rPr>
        <w:t xml:space="preserve"> file </w:t>
      </w:r>
      <w:r w:rsidR="005F0563">
        <w:rPr>
          <w:bCs/>
        </w:rPr>
        <w:t xml:space="preserve">dan </w:t>
      </w:r>
      <w:proofErr w:type="spellStart"/>
      <w:r w:rsidR="006B5A0E">
        <w:rPr>
          <w:bCs/>
        </w:rPr>
        <w:t>ekstensi</w:t>
      </w:r>
      <w:proofErr w:type="spellEnd"/>
      <w:r w:rsidR="006B5A0E">
        <w:rPr>
          <w:bCs/>
        </w:rPr>
        <w:t xml:space="preserve"> </w:t>
      </w:r>
      <w:proofErr w:type="spellStart"/>
      <w:r w:rsidR="005F0563">
        <w:rPr>
          <w:bCs/>
        </w:rPr>
        <w:t>sesuai</w:t>
      </w:r>
      <w:proofErr w:type="spellEnd"/>
      <w:r w:rsidR="00C829F7">
        <w:rPr>
          <w:bCs/>
        </w:rPr>
        <w:t xml:space="preserve"> </w:t>
      </w:r>
      <w:proofErr w:type="spellStart"/>
      <w:r w:rsidR="006B5A0E">
        <w:rPr>
          <w:bCs/>
        </w:rPr>
        <w:t>dengan</w:t>
      </w:r>
      <w:proofErr w:type="spellEnd"/>
      <w:r w:rsidR="006B5A0E">
        <w:rPr>
          <w:bCs/>
        </w:rPr>
        <w:t xml:space="preserve"> format </w:t>
      </w:r>
      <w:proofErr w:type="spellStart"/>
      <w:r w:rsidR="006B5A0E">
        <w:rPr>
          <w:bCs/>
        </w:rPr>
        <w:t>berikut</w:t>
      </w:r>
      <w:proofErr w:type="spellEnd"/>
      <w:r w:rsidR="00404A23">
        <w:rPr>
          <w:bCs/>
        </w:rPr>
        <w:t xml:space="preserve">: </w:t>
      </w:r>
      <w:r w:rsidR="005F0563" w:rsidRPr="00656E25">
        <w:rPr>
          <w:b/>
        </w:rPr>
        <w:t>[NIM]</w:t>
      </w:r>
      <w:r w:rsidR="00590389">
        <w:rPr>
          <w:b/>
        </w:rPr>
        <w:t>-[NAMA]</w:t>
      </w:r>
      <w:r w:rsidR="005F0563" w:rsidRPr="00656E25">
        <w:rPr>
          <w:b/>
        </w:rPr>
        <w:t>.zip</w:t>
      </w:r>
    </w:p>
    <w:p w14:paraId="3454B3E0" w14:textId="77777777" w:rsidR="00381772" w:rsidRDefault="00687F60" w:rsidP="00177651">
      <w:pPr>
        <w:pStyle w:val="ListParagraph"/>
        <w:spacing w:line="276" w:lineRule="auto"/>
        <w:ind w:left="360"/>
        <w:jc w:val="both"/>
        <w:rPr>
          <w:b/>
        </w:rPr>
      </w:pPr>
      <w:r>
        <w:rPr>
          <w:i/>
          <w:sz w:val="20"/>
          <w:szCs w:val="20"/>
          <w:lang w:eastAsia="x-none"/>
        </w:rPr>
        <w:t xml:space="preserve">Compress all file that will be uploaded. </w:t>
      </w:r>
      <w:r w:rsidR="005F0563">
        <w:rPr>
          <w:i/>
          <w:sz w:val="20"/>
          <w:szCs w:val="20"/>
          <w:lang w:eastAsia="x-none"/>
        </w:rPr>
        <w:t xml:space="preserve">Make sure the </w:t>
      </w:r>
      <w:r w:rsidR="00133035">
        <w:rPr>
          <w:i/>
          <w:sz w:val="20"/>
          <w:szCs w:val="20"/>
          <w:lang w:eastAsia="x-none"/>
        </w:rPr>
        <w:t xml:space="preserve">format for collecting </w:t>
      </w:r>
      <w:r w:rsidR="006B5A0E">
        <w:rPr>
          <w:i/>
          <w:sz w:val="20"/>
          <w:szCs w:val="20"/>
          <w:lang w:eastAsia="x-none"/>
        </w:rPr>
        <w:t xml:space="preserve">file </w:t>
      </w:r>
      <w:r w:rsidR="00573381">
        <w:rPr>
          <w:i/>
          <w:sz w:val="20"/>
          <w:szCs w:val="20"/>
          <w:lang w:eastAsia="x-none"/>
        </w:rPr>
        <w:t xml:space="preserve">name </w:t>
      </w:r>
      <w:r w:rsidR="005F0563">
        <w:rPr>
          <w:i/>
          <w:sz w:val="20"/>
          <w:szCs w:val="20"/>
          <w:lang w:eastAsia="x-none"/>
        </w:rPr>
        <w:t>and extension</w:t>
      </w:r>
      <w:r w:rsidR="00C829F7">
        <w:rPr>
          <w:i/>
          <w:sz w:val="20"/>
          <w:szCs w:val="20"/>
          <w:lang w:eastAsia="x-none"/>
        </w:rPr>
        <w:t xml:space="preserve"> </w:t>
      </w:r>
      <w:r w:rsidR="00C829F7" w:rsidRPr="00C829F7">
        <w:rPr>
          <w:i/>
          <w:sz w:val="20"/>
          <w:szCs w:val="20"/>
          <w:lang w:eastAsia="x-none"/>
        </w:rPr>
        <w:t>according to the</w:t>
      </w:r>
      <w:r w:rsidR="00C829F7">
        <w:rPr>
          <w:i/>
          <w:sz w:val="20"/>
          <w:szCs w:val="20"/>
          <w:lang w:eastAsia="x-none"/>
        </w:rPr>
        <w:t xml:space="preserve"> following format: </w:t>
      </w:r>
      <w:r w:rsidR="00C829F7" w:rsidRPr="00656E25">
        <w:rPr>
          <w:b/>
          <w:bCs/>
          <w:i/>
          <w:sz w:val="20"/>
          <w:szCs w:val="20"/>
          <w:lang w:eastAsia="x-none"/>
        </w:rPr>
        <w:t>[NIM]</w:t>
      </w:r>
      <w:r w:rsidR="00590389">
        <w:rPr>
          <w:b/>
          <w:bCs/>
          <w:i/>
          <w:sz w:val="20"/>
          <w:szCs w:val="20"/>
          <w:lang w:eastAsia="x-none"/>
        </w:rPr>
        <w:t>-[NAME]</w:t>
      </w:r>
      <w:r w:rsidR="00C829F7" w:rsidRPr="00656E25">
        <w:rPr>
          <w:b/>
          <w:bCs/>
          <w:i/>
          <w:sz w:val="20"/>
          <w:szCs w:val="20"/>
          <w:lang w:eastAsia="x-none"/>
        </w:rPr>
        <w:t>.zip</w:t>
      </w:r>
    </w:p>
    <w:p w14:paraId="30856F85" w14:textId="77777777" w:rsidR="00177651" w:rsidRDefault="00177651">
      <w:pPr>
        <w:rPr>
          <w:b/>
        </w:rPr>
      </w:pPr>
      <w:r>
        <w:rPr>
          <w:b/>
        </w:rPr>
        <w:br w:type="page"/>
      </w:r>
    </w:p>
    <w:p w14:paraId="0A13FE50" w14:textId="77777777" w:rsidR="005F02D9" w:rsidRPr="00D638CE" w:rsidRDefault="005F0563" w:rsidP="005F02D9">
      <w:pPr>
        <w:rPr>
          <w:b/>
        </w:rPr>
      </w:pPr>
      <w:proofErr w:type="spellStart"/>
      <w:r w:rsidRPr="00D638CE">
        <w:rPr>
          <w:b/>
        </w:rPr>
        <w:lastRenderedPageBreak/>
        <w:t>Soal</w:t>
      </w:r>
      <w:proofErr w:type="spellEnd"/>
    </w:p>
    <w:p w14:paraId="3C0FF0FE" w14:textId="77777777" w:rsidR="005F02D9" w:rsidRPr="00D638CE" w:rsidRDefault="005F0563" w:rsidP="005F02D9">
      <w:pPr>
        <w:rPr>
          <w:i/>
          <w:sz w:val="20"/>
          <w:szCs w:val="20"/>
        </w:rPr>
      </w:pPr>
      <w:r w:rsidRPr="00D638CE">
        <w:rPr>
          <w:i/>
          <w:sz w:val="20"/>
          <w:szCs w:val="20"/>
        </w:rPr>
        <w:t>Case</w:t>
      </w:r>
    </w:p>
    <w:p w14:paraId="4A9D2760" w14:textId="77777777" w:rsidR="00162F62" w:rsidRPr="00D638CE" w:rsidRDefault="00162F62" w:rsidP="005F02D9">
      <w:pPr>
        <w:rPr>
          <w:i/>
          <w:sz w:val="20"/>
          <w:szCs w:val="20"/>
        </w:rPr>
      </w:pPr>
    </w:p>
    <w:p w14:paraId="09FC6552" w14:textId="77777777" w:rsidR="00110720" w:rsidRPr="00F8778A" w:rsidRDefault="00E90F87" w:rsidP="0011072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Danbam</w:t>
      </w:r>
      <w:proofErr w:type="spellEnd"/>
    </w:p>
    <w:p w14:paraId="32C7AD4B" w14:textId="77777777" w:rsidR="00110720" w:rsidRDefault="00110720" w:rsidP="00110720">
      <w:pPr>
        <w:spacing w:line="360" w:lineRule="auto"/>
        <w:jc w:val="both"/>
        <w:rPr>
          <w:noProof/>
          <w:color w:val="000000"/>
        </w:rPr>
      </w:pPr>
      <w:r>
        <w:rPr>
          <w:b/>
          <w:noProof/>
          <w:color w:val="000000"/>
        </w:rPr>
        <w:t>Criteria</w:t>
      </w:r>
      <w:r>
        <w:rPr>
          <w:noProof/>
          <w:color w:val="000000"/>
        </w:rPr>
        <w:t>:</w:t>
      </w:r>
    </w:p>
    <w:p w14:paraId="314FDA0F" w14:textId="77777777" w:rsidR="00110720" w:rsidRDefault="00110720" w:rsidP="00510BE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noProof/>
          <w:color w:val="000000"/>
        </w:rPr>
      </w:pPr>
      <w:r>
        <w:rPr>
          <w:noProof/>
          <w:color w:val="000000"/>
        </w:rPr>
        <w:t>Abstract Class</w:t>
      </w:r>
    </w:p>
    <w:p w14:paraId="5F6D33AF" w14:textId="77777777" w:rsidR="00110720" w:rsidRDefault="00110720" w:rsidP="00110720">
      <w:pPr>
        <w:pStyle w:val="ListParagraph"/>
        <w:spacing w:line="360" w:lineRule="auto"/>
        <w:ind w:left="426"/>
        <w:jc w:val="both"/>
        <w:rPr>
          <w:noProof/>
          <w:color w:val="000000"/>
        </w:rPr>
      </w:pPr>
      <w:r>
        <w:t xml:space="preserve">You need to design at least </w:t>
      </w:r>
      <w:r>
        <w:rPr>
          <w:b/>
          <w:bCs/>
        </w:rPr>
        <w:t>three</w:t>
      </w:r>
      <w:r>
        <w:t xml:space="preserve"> classes, </w:t>
      </w:r>
      <w:r>
        <w:rPr>
          <w:b/>
          <w:bCs/>
        </w:rPr>
        <w:t>one abstract</w:t>
      </w:r>
      <w:r>
        <w:t xml:space="preserve"> class, and </w:t>
      </w:r>
      <w:r>
        <w:rPr>
          <w:b/>
          <w:bCs/>
        </w:rPr>
        <w:t>two concrete</w:t>
      </w:r>
      <w:r>
        <w:t xml:space="preserve"> classes. The abstract class consists of all </w:t>
      </w:r>
      <w:r>
        <w:rPr>
          <w:b/>
          <w:bCs/>
        </w:rPr>
        <w:t>common</w:t>
      </w:r>
      <w:r>
        <w:t xml:space="preserve"> </w:t>
      </w:r>
      <w:r w:rsidRPr="00364F3D">
        <w:rPr>
          <w:b/>
          <w:bCs/>
        </w:rPr>
        <w:t>attributes</w:t>
      </w:r>
      <w:r>
        <w:t xml:space="preserve"> and </w:t>
      </w:r>
      <w:r w:rsidRPr="00364F3D">
        <w:rPr>
          <w:b/>
          <w:bCs/>
        </w:rPr>
        <w:t>behavior</w:t>
      </w:r>
      <w:r>
        <w:t xml:space="preserve"> that </w:t>
      </w:r>
      <w:r w:rsidR="00364F3D">
        <w:t>both concrete</w:t>
      </w:r>
      <w:r>
        <w:t xml:space="preserve"> classes had. The concrete class consist of </w:t>
      </w:r>
      <w:r>
        <w:rPr>
          <w:b/>
          <w:bCs/>
        </w:rPr>
        <w:t>specific</w:t>
      </w:r>
      <w:r>
        <w:t xml:space="preserve"> attribute and behavior that </w:t>
      </w:r>
      <w:r w:rsidR="00364F3D">
        <w:t xml:space="preserve">is </w:t>
      </w:r>
      <w:r>
        <w:t>not common between the</w:t>
      </w:r>
      <w:r w:rsidR="00364F3D">
        <w:t xml:space="preserve"> two</w:t>
      </w:r>
      <w:r>
        <w:t xml:space="preserve"> concrete classes</w:t>
      </w:r>
      <w:r w:rsidR="00364F3D">
        <w:t>.</w:t>
      </w:r>
    </w:p>
    <w:p w14:paraId="7B64B04A" w14:textId="77777777" w:rsidR="00110720" w:rsidRDefault="00110720" w:rsidP="00510BE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noProof/>
          <w:color w:val="000000"/>
        </w:rPr>
      </w:pPr>
      <w:r>
        <w:rPr>
          <w:noProof/>
          <w:color w:val="000000"/>
        </w:rPr>
        <w:t>Encapsulation</w:t>
      </w:r>
    </w:p>
    <w:p w14:paraId="60CC006A" w14:textId="77777777" w:rsidR="00110720" w:rsidRDefault="00110720" w:rsidP="00110720">
      <w:pPr>
        <w:pStyle w:val="ListParagraph"/>
        <w:spacing w:line="360" w:lineRule="auto"/>
        <w:ind w:left="426"/>
        <w:jc w:val="both"/>
        <w:rPr>
          <w:noProof/>
          <w:color w:val="000000"/>
        </w:rPr>
      </w:pPr>
      <w:r>
        <w:t xml:space="preserve">To </w:t>
      </w:r>
      <w:r>
        <w:rPr>
          <w:b/>
          <w:bCs/>
        </w:rPr>
        <w:t>hide</w:t>
      </w:r>
      <w:r>
        <w:t xml:space="preserve"> the data of a class from </w:t>
      </w:r>
      <w:r>
        <w:rPr>
          <w:b/>
          <w:bCs/>
        </w:rPr>
        <w:t>illegal</w:t>
      </w:r>
      <w:r>
        <w:t xml:space="preserve"> direct access, </w:t>
      </w:r>
      <w:r w:rsidR="00364F3D">
        <w:t>all</w:t>
      </w:r>
      <w:r>
        <w:t xml:space="preserve"> the attributes of the class must be </w:t>
      </w:r>
      <w:r>
        <w:rPr>
          <w:b/>
          <w:bCs/>
        </w:rPr>
        <w:t>encapsulated</w:t>
      </w:r>
      <w:r>
        <w:t xml:space="preserve"> and will be accessed using an </w:t>
      </w:r>
      <w:r>
        <w:rPr>
          <w:b/>
          <w:bCs/>
        </w:rPr>
        <w:t>accessor</w:t>
      </w:r>
      <w:r>
        <w:t xml:space="preserve"> and </w:t>
      </w:r>
      <w:r>
        <w:rPr>
          <w:b/>
          <w:bCs/>
        </w:rPr>
        <w:t>mutator</w:t>
      </w:r>
      <w:r>
        <w:t xml:space="preserve"> that may perform validation before accessing the encapsulated attribute</w:t>
      </w:r>
      <w:r w:rsidR="00364F3D">
        <w:t>.</w:t>
      </w:r>
    </w:p>
    <w:p w14:paraId="0D38D454" w14:textId="77777777" w:rsidR="00110720" w:rsidRDefault="00110720" w:rsidP="00510BE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noProof/>
          <w:color w:val="000000"/>
        </w:rPr>
      </w:pPr>
      <w:r>
        <w:rPr>
          <w:noProof/>
          <w:color w:val="000000"/>
        </w:rPr>
        <w:t>Inheritance</w:t>
      </w:r>
    </w:p>
    <w:p w14:paraId="58364A9E" w14:textId="77777777" w:rsidR="00110720" w:rsidRDefault="00733DD8" w:rsidP="00110720">
      <w:pPr>
        <w:pStyle w:val="ListParagraph"/>
        <w:spacing w:line="360" w:lineRule="auto"/>
        <w:ind w:left="426"/>
        <w:jc w:val="both"/>
        <w:rPr>
          <w:noProof/>
          <w:color w:val="000000"/>
        </w:rPr>
      </w:pPr>
      <w:r>
        <w:t>All</w:t>
      </w:r>
      <w:r w:rsidR="00110720">
        <w:t xml:space="preserve"> the concrete class</w:t>
      </w:r>
      <w:r w:rsidR="00110720">
        <w:rPr>
          <w:b/>
          <w:bCs/>
        </w:rPr>
        <w:t xml:space="preserve"> must inherit all</w:t>
      </w:r>
      <w:r w:rsidR="00110720">
        <w:t xml:space="preserve"> attribute and behavior from the abstract class</w:t>
      </w:r>
    </w:p>
    <w:p w14:paraId="35D980C4" w14:textId="77777777" w:rsidR="00110720" w:rsidRDefault="00110720" w:rsidP="00510BE9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noProof/>
          <w:color w:val="000000"/>
        </w:rPr>
      </w:pPr>
      <w:r>
        <w:t>Polymorphism</w:t>
      </w:r>
    </w:p>
    <w:p w14:paraId="742DB239" w14:textId="77777777" w:rsidR="00110720" w:rsidRDefault="00110720" w:rsidP="00110720">
      <w:pPr>
        <w:pStyle w:val="ListParagraph"/>
        <w:spacing w:after="240" w:line="360" w:lineRule="auto"/>
        <w:ind w:left="426"/>
        <w:jc w:val="both"/>
      </w:pPr>
      <w:r>
        <w:t xml:space="preserve">If the concrete class has </w:t>
      </w:r>
      <w:r>
        <w:rPr>
          <w:b/>
          <w:bCs/>
        </w:rPr>
        <w:t>a specific implementation</w:t>
      </w:r>
      <w:r>
        <w:t xml:space="preserve"> of the inherited behavior (method) that </w:t>
      </w:r>
      <w:r>
        <w:rPr>
          <w:b/>
          <w:bCs/>
        </w:rPr>
        <w:t>differ</w:t>
      </w:r>
      <w:r>
        <w:t xml:space="preserve"> from the abstract class, the concrete class can </w:t>
      </w:r>
      <w:r>
        <w:rPr>
          <w:b/>
          <w:bCs/>
        </w:rPr>
        <w:t>override</w:t>
      </w:r>
      <w:r>
        <w:t xml:space="preserve"> or </w:t>
      </w:r>
      <w:r>
        <w:rPr>
          <w:b/>
          <w:bCs/>
        </w:rPr>
        <w:t>overload</w:t>
      </w:r>
      <w:r>
        <w:t xml:space="preserve"> the behavior from the abstract class</w:t>
      </w:r>
    </w:p>
    <w:p w14:paraId="181B1870" w14:textId="77777777" w:rsidR="00110720" w:rsidRDefault="00110720" w:rsidP="00510BE9">
      <w:pPr>
        <w:pStyle w:val="ListParagraph"/>
        <w:numPr>
          <w:ilvl w:val="0"/>
          <w:numId w:val="4"/>
        </w:numPr>
        <w:spacing w:after="240" w:line="360" w:lineRule="auto"/>
        <w:ind w:left="426"/>
        <w:jc w:val="both"/>
      </w:pPr>
      <w:r>
        <w:t>Composition</w:t>
      </w:r>
    </w:p>
    <w:p w14:paraId="62855189" w14:textId="77777777" w:rsidR="00110720" w:rsidRDefault="00110720" w:rsidP="00110720">
      <w:pPr>
        <w:pStyle w:val="ListParagraph"/>
        <w:spacing w:after="240" w:line="360" w:lineRule="auto"/>
        <w:ind w:left="426"/>
        <w:jc w:val="both"/>
      </w:pPr>
      <w:r>
        <w:t>The composition concept in OOP is a strong relationship between objects that means some object must coexist together and cannot exist independently. The type of relationship with the composition concept is ‘</w:t>
      </w:r>
      <w:r w:rsidRPr="00135460">
        <w:rPr>
          <w:b/>
          <w:bCs/>
        </w:rPr>
        <w:t>part-of</w:t>
      </w:r>
      <w:r>
        <w:t>’</w:t>
      </w:r>
      <w:r w:rsidR="009B1C51">
        <w:t xml:space="preserve">. </w:t>
      </w:r>
      <w:r w:rsidR="009B1C51" w:rsidRPr="00A34687">
        <w:rPr>
          <w:noProof/>
        </w:rPr>
        <w:t xml:space="preserve">If any of the class contains other classes, then </w:t>
      </w:r>
      <w:r w:rsidR="009B1C51" w:rsidRPr="00A34687">
        <w:rPr>
          <w:b/>
          <w:bCs/>
          <w:noProof/>
        </w:rPr>
        <w:t>composition</w:t>
      </w:r>
      <w:r w:rsidR="009B1C51" w:rsidRPr="00A34687">
        <w:rPr>
          <w:noProof/>
        </w:rPr>
        <w:t xml:space="preserve"> concept should be used to implement the feature</w:t>
      </w:r>
    </w:p>
    <w:p w14:paraId="2F95CE3C" w14:textId="77777777" w:rsidR="00110720" w:rsidRDefault="00110720" w:rsidP="00510BE9">
      <w:pPr>
        <w:pStyle w:val="ListParagraph"/>
        <w:numPr>
          <w:ilvl w:val="0"/>
          <w:numId w:val="4"/>
        </w:numPr>
        <w:spacing w:after="240" w:line="360" w:lineRule="auto"/>
        <w:ind w:left="426"/>
        <w:jc w:val="both"/>
      </w:pPr>
      <w:r>
        <w:t>Multi-Threading</w:t>
      </w:r>
    </w:p>
    <w:p w14:paraId="2115A8FE" w14:textId="77777777" w:rsidR="00110720" w:rsidRDefault="00110720" w:rsidP="00110720">
      <w:pPr>
        <w:pStyle w:val="ListParagraph"/>
        <w:spacing w:after="240" w:line="360" w:lineRule="auto"/>
        <w:ind w:left="426"/>
        <w:jc w:val="both"/>
      </w:pPr>
      <w:r>
        <w:t xml:space="preserve">Some of the processes must use </w:t>
      </w:r>
      <w:r w:rsidRPr="008E0C1A">
        <w:rPr>
          <w:b/>
          <w:bCs/>
        </w:rPr>
        <w:t>multi-threading</w:t>
      </w:r>
      <w:r>
        <w:t xml:space="preserve"> to make sure the process requirement runs smoothly. The multi-threading allows the program to run with different process timeline or simply run in the background</w:t>
      </w:r>
    </w:p>
    <w:p w14:paraId="5700DFE7" w14:textId="77777777" w:rsidR="000B06F9" w:rsidRDefault="000B06F9" w:rsidP="00110720">
      <w:pPr>
        <w:spacing w:line="360" w:lineRule="auto"/>
        <w:ind w:firstLine="360"/>
        <w:jc w:val="both"/>
        <w:rPr>
          <w:b/>
          <w:bCs/>
          <w:noProof/>
          <w:color w:val="000000"/>
        </w:rPr>
      </w:pPr>
    </w:p>
    <w:p w14:paraId="579A93A2" w14:textId="77777777" w:rsidR="00733DD8" w:rsidRDefault="00733DD8">
      <w:pPr>
        <w:rPr>
          <w:b/>
          <w:bCs/>
          <w:noProof/>
          <w:color w:val="000000"/>
        </w:rPr>
      </w:pPr>
      <w:r>
        <w:rPr>
          <w:b/>
          <w:bCs/>
          <w:noProof/>
          <w:color w:val="000000"/>
        </w:rPr>
        <w:br w:type="page"/>
      </w:r>
    </w:p>
    <w:p w14:paraId="601E8B36" w14:textId="77777777" w:rsidR="005E698F" w:rsidRDefault="00733DD8" w:rsidP="00E62E56">
      <w:pPr>
        <w:spacing w:line="360" w:lineRule="auto"/>
        <w:ind w:firstLine="360"/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lastRenderedPageBreak/>
        <w:t>Danbam</w:t>
      </w:r>
      <w:r w:rsidR="00110720">
        <w:rPr>
          <w:noProof/>
          <w:color w:val="000000"/>
        </w:rPr>
        <w:t xml:space="preserve"> is a </w:t>
      </w:r>
      <w:r w:rsidR="00F00451">
        <w:rPr>
          <w:noProof/>
          <w:color w:val="000000"/>
        </w:rPr>
        <w:t xml:space="preserve">new </w:t>
      </w:r>
      <w:r w:rsidR="00AF6FDF">
        <w:rPr>
          <w:noProof/>
          <w:color w:val="000000"/>
        </w:rPr>
        <w:t xml:space="preserve">successful </w:t>
      </w:r>
      <w:r w:rsidR="00F00451">
        <w:rPr>
          <w:noProof/>
          <w:color w:val="000000"/>
        </w:rPr>
        <w:t>korean restaurant opened in Itaewon</w:t>
      </w:r>
      <w:r w:rsidR="00B55195">
        <w:rPr>
          <w:noProof/>
          <w:color w:val="000000"/>
        </w:rPr>
        <w:t>, South Korea</w:t>
      </w:r>
      <w:r w:rsidR="00110720">
        <w:rPr>
          <w:noProof/>
          <w:color w:val="000000"/>
        </w:rPr>
        <w:t xml:space="preserve">. </w:t>
      </w:r>
      <w:r w:rsidR="00F00451">
        <w:rPr>
          <w:noProof/>
          <w:color w:val="000000"/>
        </w:rPr>
        <w:t>You are</w:t>
      </w:r>
      <w:r w:rsidR="00110720">
        <w:rPr>
          <w:noProof/>
          <w:color w:val="000000"/>
        </w:rPr>
        <w:t xml:space="preserve"> asked to </w:t>
      </w:r>
      <w:r w:rsidR="00AF6FDF">
        <w:rPr>
          <w:noProof/>
          <w:color w:val="000000"/>
        </w:rPr>
        <w:t>create a simulation game of Danbam’s daily transaction process</w:t>
      </w:r>
      <w:r w:rsidR="00110720">
        <w:rPr>
          <w:noProof/>
          <w:color w:val="000000"/>
        </w:rPr>
        <w:t xml:space="preserve"> using </w:t>
      </w:r>
      <w:r w:rsidR="00110720" w:rsidRPr="00543EC4">
        <w:rPr>
          <w:b/>
          <w:bCs/>
          <w:noProof/>
          <w:color w:val="000000"/>
        </w:rPr>
        <w:t>Java Base Programming</w:t>
      </w:r>
      <w:r w:rsidR="00110720">
        <w:rPr>
          <w:noProof/>
          <w:color w:val="000000"/>
        </w:rPr>
        <w:t xml:space="preserve">. </w:t>
      </w:r>
      <w:r w:rsidR="00B21931">
        <w:rPr>
          <w:noProof/>
          <w:color w:val="000000"/>
        </w:rPr>
        <w:t>Danbam did not have any waiter as the customer is free to take any food provided</w:t>
      </w:r>
      <w:r w:rsidR="00794AD9">
        <w:rPr>
          <w:noProof/>
          <w:color w:val="000000"/>
        </w:rPr>
        <w:t xml:space="preserve"> </w:t>
      </w:r>
      <w:r w:rsidR="007320C7">
        <w:rPr>
          <w:noProof/>
          <w:color w:val="000000"/>
        </w:rPr>
        <w:t>in</w:t>
      </w:r>
      <w:r w:rsidR="00794AD9">
        <w:rPr>
          <w:noProof/>
          <w:color w:val="000000"/>
        </w:rPr>
        <w:t xml:space="preserve"> </w:t>
      </w:r>
      <w:r w:rsidR="00794AD9" w:rsidRPr="00794AD9">
        <w:rPr>
          <w:b/>
          <w:bCs/>
          <w:noProof/>
          <w:color w:val="000000"/>
        </w:rPr>
        <w:t>queue</w:t>
      </w:r>
      <w:r w:rsidR="00B21931" w:rsidRPr="00794AD9">
        <w:rPr>
          <w:b/>
          <w:bCs/>
          <w:noProof/>
          <w:color w:val="000000"/>
        </w:rPr>
        <w:t xml:space="preserve"> </w:t>
      </w:r>
      <w:r w:rsidR="00794AD9" w:rsidRPr="00794AD9">
        <w:rPr>
          <w:b/>
          <w:bCs/>
          <w:noProof/>
          <w:color w:val="000000"/>
        </w:rPr>
        <w:t>of menu</w:t>
      </w:r>
      <w:r w:rsidR="00794AD9">
        <w:rPr>
          <w:noProof/>
          <w:color w:val="000000"/>
        </w:rPr>
        <w:t xml:space="preserve"> </w:t>
      </w:r>
      <w:r w:rsidR="007320C7">
        <w:rPr>
          <w:noProof/>
          <w:color w:val="000000"/>
        </w:rPr>
        <w:t>made</w:t>
      </w:r>
      <w:r w:rsidR="00B21931">
        <w:rPr>
          <w:noProof/>
          <w:color w:val="000000"/>
        </w:rPr>
        <w:t xml:space="preserve"> by the chef .</w:t>
      </w:r>
      <w:r w:rsidR="007320C7">
        <w:rPr>
          <w:noProof/>
          <w:color w:val="000000"/>
        </w:rPr>
        <w:t xml:space="preserve"> </w:t>
      </w:r>
      <w:r w:rsidR="00110720">
        <w:rPr>
          <w:noProof/>
          <w:color w:val="000000"/>
        </w:rPr>
        <w:t>The following criteria for the application are</w:t>
      </w:r>
      <w:r w:rsidR="00B21931">
        <w:rPr>
          <w:noProof/>
          <w:color w:val="000000"/>
        </w:rPr>
        <w:t>:</w:t>
      </w:r>
    </w:p>
    <w:p w14:paraId="0ECF7CE6" w14:textId="77777777" w:rsidR="007320C7" w:rsidRDefault="007320C7" w:rsidP="002B5B3A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Danbam’s </w:t>
      </w:r>
      <w:r w:rsidRPr="007320C7">
        <w:rPr>
          <w:b/>
          <w:bCs/>
          <w:noProof/>
          <w:color w:val="000000"/>
        </w:rPr>
        <w:t>initial process</w:t>
      </w:r>
      <w:r>
        <w:rPr>
          <w:noProof/>
          <w:color w:val="000000"/>
        </w:rPr>
        <w:t>:</w:t>
      </w:r>
    </w:p>
    <w:p w14:paraId="48F734B5" w14:textId="528AD012" w:rsidR="006F2B1B" w:rsidRPr="00747C26" w:rsidRDefault="006F2B1B" w:rsidP="006F2B1B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Each object in the program have their own </w:t>
      </w:r>
      <w:r w:rsidRPr="006F2B1B">
        <w:rPr>
          <w:b/>
          <w:bCs/>
          <w:noProof/>
          <w:color w:val="000000"/>
        </w:rPr>
        <w:t>ID</w:t>
      </w:r>
      <w:r>
        <w:rPr>
          <w:noProof/>
          <w:color w:val="000000"/>
        </w:rPr>
        <w:t xml:space="preserve"> in the form of </w:t>
      </w:r>
      <w:r w:rsidRPr="006F2B1B">
        <w:rPr>
          <w:b/>
          <w:bCs/>
          <w:noProof/>
          <w:color w:val="000000"/>
        </w:rPr>
        <w:t>UUID</w:t>
      </w:r>
      <w:r w:rsidR="006059A7">
        <w:rPr>
          <w:b/>
          <w:bCs/>
          <w:noProof/>
          <w:color w:val="000000"/>
        </w:rPr>
        <w:t xml:space="preserve"> </w:t>
      </w:r>
      <w:r w:rsidR="006059A7">
        <w:rPr>
          <w:noProof/>
          <w:color w:val="000000"/>
        </w:rPr>
        <w:t xml:space="preserve">(syntax: </w:t>
      </w:r>
      <w:r w:rsidR="006059A7" w:rsidRPr="00577285">
        <w:rPr>
          <w:b/>
          <w:bCs/>
          <w:noProof/>
          <w:color w:val="000000"/>
        </w:rPr>
        <w:t>UUID.randomUUID()</w:t>
      </w:r>
      <w:r w:rsidR="006059A7" w:rsidRPr="006059A7">
        <w:rPr>
          <w:noProof/>
          <w:color w:val="000000"/>
        </w:rPr>
        <w:t>)</w:t>
      </w:r>
      <w:r>
        <w:rPr>
          <w:noProof/>
          <w:color w:val="000000"/>
        </w:rPr>
        <w:t xml:space="preserve">. In the beginning of the program, danbam has </w:t>
      </w:r>
      <w:r w:rsidRPr="006F2B1B">
        <w:rPr>
          <w:b/>
          <w:bCs/>
          <w:noProof/>
          <w:color w:val="000000"/>
        </w:rPr>
        <w:t>1 chef</w:t>
      </w:r>
      <w:r>
        <w:rPr>
          <w:noProof/>
          <w:color w:val="000000"/>
        </w:rPr>
        <w:t xml:space="preserve">, </w:t>
      </w:r>
      <w:r w:rsidR="00936DF7">
        <w:rPr>
          <w:noProof/>
          <w:color w:val="000000"/>
        </w:rPr>
        <w:t xml:space="preserve">and </w:t>
      </w:r>
      <w:r w:rsidRPr="006F2B1B">
        <w:rPr>
          <w:b/>
          <w:bCs/>
          <w:noProof/>
          <w:color w:val="000000"/>
        </w:rPr>
        <w:t>10 menus</w:t>
      </w:r>
      <w:r>
        <w:rPr>
          <w:b/>
          <w:bCs/>
          <w:noProof/>
          <w:color w:val="000000"/>
        </w:rPr>
        <w:t xml:space="preserve"> </w:t>
      </w:r>
      <w:r w:rsidR="007E5347">
        <w:rPr>
          <w:noProof/>
          <w:color w:val="000000"/>
        </w:rPr>
        <w:t xml:space="preserve">with </w:t>
      </w:r>
      <w:r w:rsidR="007E5347">
        <w:rPr>
          <w:b/>
          <w:bCs/>
          <w:noProof/>
          <w:color w:val="000000"/>
        </w:rPr>
        <w:t>the total money</w:t>
      </w:r>
      <w:r w:rsidR="007E5347">
        <w:rPr>
          <w:noProof/>
          <w:color w:val="000000"/>
        </w:rPr>
        <w:t xml:space="preserve"> of </w:t>
      </w:r>
      <w:r w:rsidR="007E5347">
        <w:rPr>
          <w:b/>
          <w:bCs/>
          <w:noProof/>
          <w:color w:val="000000"/>
        </w:rPr>
        <w:t>10000</w:t>
      </w:r>
    </w:p>
    <w:p w14:paraId="647AF531" w14:textId="1CE1ECFD" w:rsidR="00747C26" w:rsidRPr="00747C26" w:rsidRDefault="00747C26" w:rsidP="00747C26">
      <w:pPr>
        <w:pStyle w:val="ListParagraph"/>
        <w:numPr>
          <w:ilvl w:val="0"/>
          <w:numId w:val="26"/>
        </w:numPr>
        <w:spacing w:line="360" w:lineRule="auto"/>
        <w:jc w:val="both"/>
        <w:rPr>
          <w:noProof/>
          <w:color w:val="000000"/>
        </w:rPr>
      </w:pPr>
      <w:r w:rsidRPr="00747C26">
        <w:rPr>
          <w:noProof/>
          <w:color w:val="000000"/>
        </w:rPr>
        <w:t>Chef</w:t>
      </w:r>
      <w:r w:rsidR="00A91881">
        <w:rPr>
          <w:noProof/>
          <w:color w:val="000000"/>
        </w:rPr>
        <w:t xml:space="preserve"> Dummy Data</w:t>
      </w:r>
    </w:p>
    <w:tbl>
      <w:tblPr>
        <w:tblStyle w:val="GridTable4"/>
        <w:tblW w:w="9504" w:type="dxa"/>
        <w:tblInd w:w="715" w:type="dxa"/>
        <w:tblLook w:val="04A0" w:firstRow="1" w:lastRow="0" w:firstColumn="1" w:lastColumn="0" w:noHBand="0" w:noVBand="1"/>
      </w:tblPr>
      <w:tblGrid>
        <w:gridCol w:w="2592"/>
        <w:gridCol w:w="2304"/>
        <w:gridCol w:w="2304"/>
        <w:gridCol w:w="2304"/>
      </w:tblGrid>
      <w:tr w:rsidR="00747C26" w14:paraId="4A33B3C7" w14:textId="77777777" w:rsidTr="00B9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C1D448C" w14:textId="5AD1C6E8" w:rsidR="00747C26" w:rsidRPr="00942DA7" w:rsidRDefault="002E22ED" w:rsidP="007033F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747C26" w:rsidRPr="00942DA7">
              <w:rPr>
                <w:b w:val="0"/>
                <w:bCs w:val="0"/>
              </w:rPr>
              <w:t>hef</w:t>
            </w:r>
            <w:r>
              <w:rPr>
                <w:b w:val="0"/>
                <w:bCs w:val="0"/>
              </w:rPr>
              <w:t xml:space="preserve"> </w:t>
            </w:r>
            <w:r w:rsidR="00747C26" w:rsidRPr="00942DA7">
              <w:rPr>
                <w:b w:val="0"/>
                <w:bCs w:val="0"/>
              </w:rPr>
              <w:t>Id</w:t>
            </w:r>
          </w:p>
        </w:tc>
        <w:tc>
          <w:tcPr>
            <w:tcW w:w="2304" w:type="dxa"/>
            <w:vAlign w:val="center"/>
          </w:tcPr>
          <w:p w14:paraId="69DB9057" w14:textId="77777777" w:rsidR="00747C26" w:rsidRPr="00942DA7" w:rsidRDefault="00747C26" w:rsidP="0070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2DA7">
              <w:rPr>
                <w:b w:val="0"/>
                <w:bCs w:val="0"/>
              </w:rPr>
              <w:t>Username</w:t>
            </w:r>
          </w:p>
        </w:tc>
        <w:tc>
          <w:tcPr>
            <w:tcW w:w="2304" w:type="dxa"/>
            <w:vAlign w:val="center"/>
          </w:tcPr>
          <w:p w14:paraId="273D3F83" w14:textId="77777777" w:rsidR="00747C26" w:rsidRPr="00942DA7" w:rsidRDefault="00747C26" w:rsidP="0070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2DA7">
              <w:rPr>
                <w:b w:val="0"/>
                <w:bCs w:val="0"/>
              </w:rPr>
              <w:t>Salary</w:t>
            </w:r>
          </w:p>
        </w:tc>
        <w:tc>
          <w:tcPr>
            <w:tcW w:w="2304" w:type="dxa"/>
            <w:vAlign w:val="center"/>
          </w:tcPr>
          <w:p w14:paraId="73BA3943" w14:textId="2FA5A24E" w:rsidR="00747C26" w:rsidRPr="00942DA7" w:rsidRDefault="00747C26" w:rsidP="0070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2DA7">
              <w:rPr>
                <w:b w:val="0"/>
                <w:bCs w:val="0"/>
              </w:rPr>
              <w:t>Professional</w:t>
            </w:r>
            <w:r w:rsidR="00D33400">
              <w:rPr>
                <w:b w:val="0"/>
                <w:bCs w:val="0"/>
              </w:rPr>
              <w:t xml:space="preserve"> Status</w:t>
            </w:r>
          </w:p>
        </w:tc>
      </w:tr>
      <w:tr w:rsidR="00501A23" w:rsidRPr="00942DA7" w14:paraId="31F3031E" w14:textId="77777777" w:rsidTr="0050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  <w:vAlign w:val="center"/>
          </w:tcPr>
          <w:p w14:paraId="3C84BD9F" w14:textId="77777777" w:rsidR="00747C26" w:rsidRPr="00501A23" w:rsidRDefault="00747C26" w:rsidP="007033FC">
            <w:pPr>
              <w:jc w:val="center"/>
              <w:rPr>
                <w:b w:val="0"/>
                <w:bCs w:val="0"/>
              </w:rPr>
            </w:pPr>
            <w:proofErr w:type="spellStart"/>
            <w:r w:rsidRPr="00501A23">
              <w:rPr>
                <w:b w:val="0"/>
                <w:bCs w:val="0"/>
              </w:rPr>
              <w:t>UUID.randomUUID</w:t>
            </w:r>
            <w:proofErr w:type="spellEnd"/>
            <w:r w:rsidRPr="00501A23">
              <w:rPr>
                <w:b w:val="0"/>
                <w:bCs w:val="0"/>
              </w:rPr>
              <w:t>()</w:t>
            </w:r>
          </w:p>
        </w:tc>
        <w:tc>
          <w:tcPr>
            <w:tcW w:w="2304" w:type="dxa"/>
            <w:shd w:val="clear" w:color="auto" w:fill="FFFFFF" w:themeFill="background1"/>
            <w:vAlign w:val="center"/>
          </w:tcPr>
          <w:p w14:paraId="4B6B5EEB" w14:textId="77777777" w:rsidR="00747C26" w:rsidRPr="00942DA7" w:rsidRDefault="00747C26" w:rsidP="00703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DA7">
              <w:t xml:space="preserve">Park </w:t>
            </w:r>
            <w:proofErr w:type="spellStart"/>
            <w:r w:rsidRPr="00942DA7">
              <w:t>Sae</w:t>
            </w:r>
            <w:proofErr w:type="spellEnd"/>
            <w:r w:rsidRPr="00942DA7">
              <w:t xml:space="preserve"> </w:t>
            </w:r>
            <w:proofErr w:type="spellStart"/>
            <w:r w:rsidRPr="00942DA7">
              <w:t>Royi</w:t>
            </w:r>
            <w:proofErr w:type="spellEnd"/>
          </w:p>
        </w:tc>
        <w:tc>
          <w:tcPr>
            <w:tcW w:w="2304" w:type="dxa"/>
            <w:shd w:val="clear" w:color="auto" w:fill="FFFFFF" w:themeFill="background1"/>
            <w:vAlign w:val="center"/>
          </w:tcPr>
          <w:p w14:paraId="71253542" w14:textId="77777777" w:rsidR="00747C26" w:rsidRPr="00942DA7" w:rsidRDefault="00747C26" w:rsidP="00703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DA7">
              <w:t>3000</w:t>
            </w:r>
          </w:p>
        </w:tc>
        <w:tc>
          <w:tcPr>
            <w:tcW w:w="2304" w:type="dxa"/>
            <w:shd w:val="clear" w:color="auto" w:fill="FFFFFF" w:themeFill="background1"/>
            <w:vAlign w:val="center"/>
          </w:tcPr>
          <w:p w14:paraId="3B7927A7" w14:textId="27FF486A" w:rsidR="00747C26" w:rsidRPr="00942DA7" w:rsidRDefault="007529E1" w:rsidP="00703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DA7">
              <w:t>T</w:t>
            </w:r>
            <w:r w:rsidR="00747C26" w:rsidRPr="00942DA7">
              <w:t>rue</w:t>
            </w:r>
          </w:p>
        </w:tc>
      </w:tr>
    </w:tbl>
    <w:p w14:paraId="5E573C30" w14:textId="1D8B09F1" w:rsidR="00747C26" w:rsidRDefault="00747C26" w:rsidP="00E56D5D">
      <w:pPr>
        <w:pStyle w:val="ListParagraph"/>
        <w:numPr>
          <w:ilvl w:val="0"/>
          <w:numId w:val="26"/>
        </w:numPr>
        <w:spacing w:before="240" w:line="360" w:lineRule="auto"/>
        <w:jc w:val="both"/>
      </w:pPr>
      <w:r>
        <w:t>Menu</w:t>
      </w:r>
      <w:r w:rsidR="00E56D5D">
        <w:t xml:space="preserve"> Dummy Data</w:t>
      </w:r>
    </w:p>
    <w:tbl>
      <w:tblPr>
        <w:tblStyle w:val="GridTable4"/>
        <w:tblW w:w="9504" w:type="dxa"/>
        <w:tblInd w:w="715" w:type="dxa"/>
        <w:tblLook w:val="04A0" w:firstRow="1" w:lastRow="0" w:firstColumn="1" w:lastColumn="0" w:noHBand="0" w:noVBand="1"/>
      </w:tblPr>
      <w:tblGrid>
        <w:gridCol w:w="2880"/>
        <w:gridCol w:w="3312"/>
        <w:gridCol w:w="3312"/>
      </w:tblGrid>
      <w:tr w:rsidR="00747C26" w14:paraId="3F5EB6A4" w14:textId="77777777" w:rsidTr="0039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53ACEE6E" w14:textId="3CF47286" w:rsidR="00747C26" w:rsidRPr="00942DA7" w:rsidRDefault="00BA564B" w:rsidP="005854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747C26" w:rsidRPr="00942DA7">
              <w:rPr>
                <w:b w:val="0"/>
                <w:bCs w:val="0"/>
              </w:rPr>
              <w:t>enu</w:t>
            </w:r>
            <w:r>
              <w:rPr>
                <w:b w:val="0"/>
                <w:bCs w:val="0"/>
              </w:rPr>
              <w:t xml:space="preserve"> </w:t>
            </w:r>
            <w:r w:rsidR="00747C26" w:rsidRPr="00942DA7">
              <w:rPr>
                <w:b w:val="0"/>
                <w:bCs w:val="0"/>
              </w:rPr>
              <w:t>Id</w:t>
            </w:r>
          </w:p>
        </w:tc>
        <w:tc>
          <w:tcPr>
            <w:tcW w:w="3312" w:type="dxa"/>
            <w:vAlign w:val="center"/>
          </w:tcPr>
          <w:p w14:paraId="2C43C881" w14:textId="77777777" w:rsidR="00747C26" w:rsidRPr="00942DA7" w:rsidRDefault="00747C26" w:rsidP="00585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2DA7">
              <w:rPr>
                <w:b w:val="0"/>
                <w:bCs w:val="0"/>
              </w:rPr>
              <w:t>Name</w:t>
            </w:r>
          </w:p>
        </w:tc>
        <w:tc>
          <w:tcPr>
            <w:tcW w:w="3312" w:type="dxa"/>
            <w:vAlign w:val="center"/>
          </w:tcPr>
          <w:p w14:paraId="3F6FCED6" w14:textId="77777777" w:rsidR="00747C26" w:rsidRPr="00942DA7" w:rsidRDefault="00747C26" w:rsidP="00585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Price</w:t>
            </w:r>
          </w:p>
        </w:tc>
      </w:tr>
      <w:tr w:rsidR="00747C26" w14:paraId="29F8789F" w14:textId="77777777" w:rsidTr="0006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2F9195AF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7F2827D2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Kimchi Jjigae </w:t>
            </w:r>
            <w:proofErr w:type="spellStart"/>
            <w:r w:rsidRPr="00064A8F">
              <w:rPr>
                <w:rFonts w:eastAsia="Malgun Gothic"/>
                <w:lang w:val="id-ID"/>
              </w:rPr>
              <w:t>김치찌개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428CADE8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3C0BDB63" w14:textId="77777777" w:rsidTr="00064A8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3C382F59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527D3D07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Jjinmandu </w:t>
            </w:r>
            <w:proofErr w:type="spellStart"/>
            <w:r w:rsidRPr="00064A8F">
              <w:rPr>
                <w:rFonts w:eastAsia="Malgun Gothic"/>
                <w:lang w:val="id-ID"/>
              </w:rPr>
              <w:t>찐만두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299B0B43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09D8CAE1" w14:textId="77777777" w:rsidTr="0006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2DEC3AD6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5A99DD5C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Daeji Bulgogi </w:t>
            </w:r>
            <w:proofErr w:type="spellStart"/>
            <w:r w:rsidRPr="00064A8F">
              <w:rPr>
                <w:rFonts w:eastAsia="Malgun Gothic"/>
                <w:lang w:val="id-ID"/>
              </w:rPr>
              <w:t>불고기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5BCE0669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60741961" w14:textId="77777777" w:rsidTr="00064A8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5CEBE052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600987AC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Gogigui </w:t>
            </w:r>
            <w:proofErr w:type="spellStart"/>
            <w:r w:rsidRPr="00064A8F">
              <w:rPr>
                <w:rFonts w:eastAsia="Malgun Gothic"/>
                <w:lang w:val="id-ID"/>
              </w:rPr>
              <w:t>고기구이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68A6C22D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6CB93B4E" w14:textId="77777777" w:rsidTr="0006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60FE80B1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1E9BFA11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Haejangguk </w:t>
            </w:r>
            <w:proofErr w:type="spellStart"/>
            <w:r w:rsidRPr="00064A8F">
              <w:rPr>
                <w:rFonts w:eastAsia="Malgun Gothic"/>
                <w:lang w:val="id-ID"/>
              </w:rPr>
              <w:t>해장국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60D52A00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2875B4FD" w14:textId="77777777" w:rsidTr="00064A8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19252277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40A7DDE9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Sundubu Jjigae </w:t>
            </w:r>
            <w:proofErr w:type="spellStart"/>
            <w:r w:rsidRPr="00064A8F">
              <w:rPr>
                <w:rFonts w:eastAsia="Malgun Gothic"/>
                <w:lang w:val="id-ID"/>
              </w:rPr>
              <w:t>순두부찌게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02F913B5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61B52E8B" w14:textId="77777777" w:rsidTr="0006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46AD0429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768576DA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Saengseon Jjigae </w:t>
            </w:r>
            <w:proofErr w:type="spellStart"/>
            <w:r w:rsidRPr="00064A8F">
              <w:rPr>
                <w:rFonts w:eastAsia="Malgun Gothic"/>
                <w:lang w:val="id-ID"/>
              </w:rPr>
              <w:t>생선찌개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792D80DA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13226CAD" w14:textId="77777777" w:rsidTr="00064A8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7EC7745E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44C82D3D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Nakji Bokkeum </w:t>
            </w:r>
            <w:proofErr w:type="spellStart"/>
            <w:r w:rsidRPr="00064A8F">
              <w:rPr>
                <w:rFonts w:eastAsia="Malgun Gothic"/>
                <w:lang w:val="id-ID"/>
              </w:rPr>
              <w:t>낙지볶음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4E7C5700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785C8000" w14:textId="77777777" w:rsidTr="0006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2AAFDBE0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3792EE9A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rPr>
                <w:lang w:val="id-ID"/>
              </w:rPr>
              <w:t xml:space="preserve">Seolleongtang </w:t>
            </w:r>
            <w:proofErr w:type="spellStart"/>
            <w:r w:rsidRPr="00064A8F">
              <w:rPr>
                <w:rFonts w:eastAsia="Malgun Gothic"/>
                <w:lang w:val="id-ID"/>
              </w:rPr>
              <w:t>설렁탕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1AD855B3" w14:textId="77777777" w:rsidR="00747C26" w:rsidRPr="00064A8F" w:rsidRDefault="00747C26" w:rsidP="00585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  <w:tr w:rsidR="00747C26" w14:paraId="3FC33991" w14:textId="77777777" w:rsidTr="00064A8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FF" w:themeFill="background1"/>
            <w:vAlign w:val="center"/>
          </w:tcPr>
          <w:p w14:paraId="0FA78740" w14:textId="77777777" w:rsidR="00747C26" w:rsidRPr="00064A8F" w:rsidRDefault="00747C26" w:rsidP="00585410">
            <w:pPr>
              <w:jc w:val="center"/>
              <w:rPr>
                <w:b w:val="0"/>
                <w:bCs w:val="0"/>
              </w:rPr>
            </w:pPr>
            <w:proofErr w:type="spellStart"/>
            <w:r w:rsidRPr="00064A8F">
              <w:rPr>
                <w:b w:val="0"/>
                <w:bCs w:val="0"/>
              </w:rPr>
              <w:t>UUID.randomUUID</w:t>
            </w:r>
            <w:proofErr w:type="spellEnd"/>
            <w:r w:rsidRPr="00064A8F">
              <w:rPr>
                <w:b w:val="0"/>
                <w:bCs w:val="0"/>
              </w:rPr>
              <w:t>()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28FC507C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064A8F">
              <w:rPr>
                <w:lang w:val="id-ID"/>
              </w:rPr>
              <w:t xml:space="preserve">Dolsot Bibimbap </w:t>
            </w:r>
            <w:proofErr w:type="spellStart"/>
            <w:r w:rsidRPr="00064A8F">
              <w:rPr>
                <w:rFonts w:eastAsia="Malgun Gothic"/>
                <w:lang w:val="id-ID"/>
              </w:rPr>
              <w:t>돌솥</w:t>
            </w:r>
            <w:proofErr w:type="spellEnd"/>
            <w:r w:rsidRPr="00064A8F">
              <w:rPr>
                <w:lang w:val="id-ID"/>
              </w:rPr>
              <w:t xml:space="preserve"> </w:t>
            </w:r>
            <w:proofErr w:type="spellStart"/>
            <w:r w:rsidRPr="00064A8F">
              <w:rPr>
                <w:rFonts w:eastAsia="Malgun Gothic"/>
                <w:lang w:val="id-ID"/>
              </w:rPr>
              <w:t>비빔밥</w:t>
            </w:r>
            <w:proofErr w:type="spellEnd"/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72A85B4B" w14:textId="77777777" w:rsidR="00747C26" w:rsidRPr="00064A8F" w:rsidRDefault="00747C26" w:rsidP="00585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A8F">
              <w:t>Random (500 - 1000)</w:t>
            </w:r>
          </w:p>
        </w:tc>
      </w:tr>
    </w:tbl>
    <w:p w14:paraId="2666DE2A" w14:textId="77777777" w:rsidR="007A5494" w:rsidRDefault="007A5494" w:rsidP="007A5494">
      <w:pPr>
        <w:pStyle w:val="ListParagraph"/>
        <w:spacing w:before="240" w:line="360" w:lineRule="auto"/>
        <w:ind w:left="360"/>
        <w:jc w:val="both"/>
        <w:rPr>
          <w:noProof/>
          <w:color w:val="000000"/>
        </w:rPr>
      </w:pPr>
    </w:p>
    <w:p w14:paraId="7FD4B64A" w14:textId="77777777" w:rsidR="007A5494" w:rsidRDefault="007A5494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4EADE396" w14:textId="5365B4C4" w:rsidR="002B5B3A" w:rsidRPr="002B5B3A" w:rsidRDefault="009C07FB" w:rsidP="000A62C0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t xml:space="preserve">Danbam’s </w:t>
      </w:r>
      <w:r w:rsidRPr="009C07FB">
        <w:rPr>
          <w:b/>
          <w:bCs/>
          <w:noProof/>
          <w:color w:val="000000"/>
        </w:rPr>
        <w:t>background process</w:t>
      </w:r>
      <w:r w:rsidR="00083BF1">
        <w:rPr>
          <w:b/>
          <w:bCs/>
          <w:noProof/>
          <w:color w:val="000000"/>
        </w:rPr>
        <w:t xml:space="preserve"> </w:t>
      </w:r>
      <w:r w:rsidR="00083BF1">
        <w:rPr>
          <w:noProof/>
          <w:color w:val="000000"/>
        </w:rPr>
        <w:t>using threading</w:t>
      </w:r>
      <w:r>
        <w:rPr>
          <w:noProof/>
          <w:color w:val="000000"/>
        </w:rPr>
        <w:t>:</w:t>
      </w:r>
    </w:p>
    <w:p w14:paraId="0000D78C" w14:textId="77777777" w:rsidR="006F7E65" w:rsidRDefault="00730E8E" w:rsidP="000A62C0">
      <w:pPr>
        <w:pStyle w:val="ListParagraph"/>
        <w:numPr>
          <w:ilvl w:val="0"/>
          <w:numId w:val="29"/>
        </w:numPr>
        <w:spacing w:before="240" w:after="120"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Danbam has a </w:t>
      </w:r>
      <w:r w:rsidRPr="00730E8E">
        <w:rPr>
          <w:b/>
          <w:bCs/>
          <w:noProof/>
          <w:color w:val="000000"/>
        </w:rPr>
        <w:t>queue of menu</w:t>
      </w:r>
      <w:r>
        <w:rPr>
          <w:noProof/>
          <w:color w:val="000000"/>
        </w:rPr>
        <w:t xml:space="preserve"> provided in the restaurant</w:t>
      </w:r>
      <w:r w:rsidR="006F7E65">
        <w:rPr>
          <w:noProof/>
          <w:color w:val="000000"/>
        </w:rPr>
        <w:t>:</w:t>
      </w:r>
    </w:p>
    <w:p w14:paraId="3B59D879" w14:textId="3A70EF71" w:rsidR="006F7E65" w:rsidRDefault="006F7E65" w:rsidP="000A62C0">
      <w:pPr>
        <w:pStyle w:val="ListParagraph"/>
        <w:numPr>
          <w:ilvl w:val="1"/>
          <w:numId w:val="25"/>
        </w:numPr>
        <w:spacing w:before="240" w:after="120"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The queue of menu is </w:t>
      </w:r>
      <w:r w:rsidRPr="00730522">
        <w:rPr>
          <w:b/>
          <w:bCs/>
          <w:noProof/>
          <w:color w:val="000000"/>
        </w:rPr>
        <w:t>empty</w:t>
      </w:r>
      <w:r>
        <w:rPr>
          <w:noProof/>
          <w:color w:val="000000"/>
        </w:rPr>
        <w:t xml:space="preserve"> at the beginning when the program starts, so, chef has to </w:t>
      </w:r>
      <w:r w:rsidRPr="00730522">
        <w:rPr>
          <w:b/>
          <w:bCs/>
          <w:noProof/>
          <w:color w:val="000000"/>
        </w:rPr>
        <w:t>cook randomly from the menu</w:t>
      </w:r>
      <w:r>
        <w:rPr>
          <w:noProof/>
          <w:color w:val="000000"/>
        </w:rPr>
        <w:t xml:space="preserve"> in restaurant and add it into the </w:t>
      </w:r>
      <w:r w:rsidRPr="00730522">
        <w:rPr>
          <w:b/>
          <w:bCs/>
          <w:noProof/>
          <w:color w:val="000000"/>
        </w:rPr>
        <w:t>queue</w:t>
      </w:r>
    </w:p>
    <w:p w14:paraId="00D25FCC" w14:textId="7402F324" w:rsidR="006F7E65" w:rsidRPr="006F7E65" w:rsidRDefault="006F7E65" w:rsidP="000A62C0">
      <w:pPr>
        <w:pStyle w:val="ListParagraph"/>
        <w:numPr>
          <w:ilvl w:val="1"/>
          <w:numId w:val="25"/>
        </w:numPr>
        <w:spacing w:before="240" w:after="120" w:line="360" w:lineRule="auto"/>
        <w:jc w:val="both"/>
        <w:rPr>
          <w:noProof/>
          <w:color w:val="000000"/>
        </w:rPr>
      </w:pPr>
      <w:r w:rsidRPr="00730522">
        <w:rPr>
          <w:noProof/>
          <w:color w:val="000000"/>
        </w:rPr>
        <w:t xml:space="preserve">Each chef will add </w:t>
      </w:r>
      <w:r>
        <w:rPr>
          <w:noProof/>
          <w:color w:val="000000"/>
        </w:rPr>
        <w:t xml:space="preserve">menu to the </w:t>
      </w:r>
      <w:r w:rsidRPr="00730522">
        <w:rPr>
          <w:b/>
          <w:bCs/>
          <w:noProof/>
          <w:color w:val="000000"/>
        </w:rPr>
        <w:t>queue</w:t>
      </w:r>
      <w:r w:rsidRPr="00730522">
        <w:rPr>
          <w:noProof/>
          <w:color w:val="000000"/>
        </w:rPr>
        <w:t xml:space="preserve"> for every 1 or 2 seconds</w:t>
      </w:r>
      <w:r>
        <w:rPr>
          <w:noProof/>
          <w:color w:val="000000"/>
        </w:rPr>
        <w:t xml:space="preserve"> depending on their professionality</w:t>
      </w:r>
    </w:p>
    <w:p w14:paraId="68BB80CA" w14:textId="5243403E" w:rsidR="005C2CF1" w:rsidRPr="005C2CF1" w:rsidRDefault="005C2CF1" w:rsidP="000A62C0">
      <w:pPr>
        <w:pStyle w:val="ListParagraph"/>
        <w:numPr>
          <w:ilvl w:val="0"/>
          <w:numId w:val="25"/>
        </w:numPr>
        <w:spacing w:before="240" w:line="360" w:lineRule="auto"/>
        <w:jc w:val="both"/>
        <w:rPr>
          <w:noProof/>
          <w:color w:val="000000"/>
        </w:rPr>
      </w:pPr>
      <w:proofErr w:type="spellStart"/>
      <w:r>
        <w:t>Danbam</w:t>
      </w:r>
      <w:proofErr w:type="spellEnd"/>
      <w:r>
        <w:t xml:space="preserve"> only has a maximum of </w:t>
      </w:r>
      <w:r w:rsidRPr="00730E8E">
        <w:rPr>
          <w:b/>
          <w:bCs/>
        </w:rPr>
        <w:t>5 seats</w:t>
      </w:r>
      <w:r>
        <w:t xml:space="preserve"> in the restaurant</w:t>
      </w:r>
      <w:r w:rsidR="00D9082C">
        <w:t xml:space="preserve"> and</w:t>
      </w:r>
      <w:r w:rsidR="00005956">
        <w:t xml:space="preserve"> </w:t>
      </w:r>
      <w:r w:rsidR="00D9082C">
        <w:t>t</w:t>
      </w:r>
      <w:r w:rsidR="00005956">
        <w:t>he customer will come until the seat full</w:t>
      </w:r>
    </w:p>
    <w:p w14:paraId="21B1BB1A" w14:textId="199E912D" w:rsidR="006F7E65" w:rsidRPr="006F7E65" w:rsidRDefault="006F7E65" w:rsidP="000A62C0">
      <w:pPr>
        <w:pStyle w:val="ListParagraph"/>
        <w:numPr>
          <w:ilvl w:val="1"/>
          <w:numId w:val="25"/>
        </w:numPr>
        <w:spacing w:before="240" w:after="120"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C</w:t>
      </w:r>
      <w:r w:rsidR="00730E8E">
        <w:rPr>
          <w:noProof/>
          <w:color w:val="000000"/>
        </w:rPr>
        <w:t xml:space="preserve">ustomers are free to choose </w:t>
      </w:r>
      <w:r w:rsidR="002B5B3A" w:rsidRPr="002B5B3A">
        <w:rPr>
          <w:b/>
          <w:bCs/>
          <w:noProof/>
          <w:color w:val="000000"/>
        </w:rPr>
        <w:t>randomly</w:t>
      </w:r>
      <w:r w:rsidR="002B5B3A">
        <w:rPr>
          <w:noProof/>
          <w:color w:val="000000"/>
        </w:rPr>
        <w:t xml:space="preserve"> </w:t>
      </w:r>
      <w:r w:rsidR="00730E8E">
        <w:rPr>
          <w:noProof/>
          <w:color w:val="000000"/>
        </w:rPr>
        <w:t xml:space="preserve">which menu in the </w:t>
      </w:r>
      <w:r w:rsidR="00730E8E" w:rsidRPr="00AA6D8F">
        <w:rPr>
          <w:b/>
          <w:bCs/>
          <w:noProof/>
          <w:color w:val="000000"/>
        </w:rPr>
        <w:t>queue</w:t>
      </w:r>
      <w:r w:rsidR="00730E8E">
        <w:rPr>
          <w:noProof/>
          <w:color w:val="000000"/>
        </w:rPr>
        <w:t xml:space="preserve"> that they want to enjoy.</w:t>
      </w:r>
      <w:r w:rsidR="00F53405">
        <w:rPr>
          <w:noProof/>
          <w:color w:val="000000"/>
        </w:rPr>
        <w:t xml:space="preserve"> After the customer take a menu from the queue, </w:t>
      </w:r>
      <w:r w:rsidR="00F53405" w:rsidRPr="00F53405">
        <w:rPr>
          <w:b/>
          <w:bCs/>
          <w:noProof/>
          <w:color w:val="000000"/>
        </w:rPr>
        <w:t>remove</w:t>
      </w:r>
      <w:r w:rsidR="00F53405">
        <w:rPr>
          <w:noProof/>
          <w:color w:val="000000"/>
        </w:rPr>
        <w:t xml:space="preserve"> that menu from the queue</w:t>
      </w:r>
    </w:p>
    <w:p w14:paraId="3A638B72" w14:textId="73343DFE" w:rsidR="006F7E65" w:rsidRPr="006F7E65" w:rsidRDefault="006F7E65" w:rsidP="000A62C0">
      <w:pPr>
        <w:pStyle w:val="ListParagraph"/>
        <w:numPr>
          <w:ilvl w:val="1"/>
          <w:numId w:val="25"/>
        </w:numPr>
        <w:spacing w:before="240" w:after="120" w:line="360" w:lineRule="auto"/>
        <w:jc w:val="both"/>
        <w:rPr>
          <w:noProof/>
          <w:color w:val="000000"/>
        </w:rPr>
      </w:pPr>
      <w:r>
        <w:t>Customers</w:t>
      </w:r>
      <w:r w:rsidR="00730522">
        <w:t xml:space="preserve"> will enjoy the meal in </w:t>
      </w:r>
      <w:r w:rsidR="00730522" w:rsidRPr="00730522">
        <w:rPr>
          <w:b/>
          <w:bCs/>
        </w:rPr>
        <w:t>3 seconds</w:t>
      </w:r>
      <w:r w:rsidR="00730522">
        <w:t xml:space="preserve"> and rest for </w:t>
      </w:r>
      <w:r w:rsidR="00730522" w:rsidRPr="00730522">
        <w:rPr>
          <w:b/>
          <w:bCs/>
        </w:rPr>
        <w:t>a second</w:t>
      </w:r>
      <w:r w:rsidR="00730522">
        <w:t xml:space="preserve"> while deciding whether they want to leave the restaurant or not (the percentage of leaving the restaurant is </w:t>
      </w:r>
      <w:r w:rsidR="00730522" w:rsidRPr="00730522">
        <w:rPr>
          <w:b/>
          <w:bCs/>
        </w:rPr>
        <w:t>10%</w:t>
      </w:r>
      <w:r w:rsidR="00730522">
        <w:t xml:space="preserve">) </w:t>
      </w:r>
    </w:p>
    <w:p w14:paraId="17E95FD5" w14:textId="363B2087" w:rsidR="006F7E65" w:rsidRPr="006F7E65" w:rsidRDefault="006F7E65" w:rsidP="000A62C0">
      <w:pPr>
        <w:pStyle w:val="ListParagraph"/>
        <w:numPr>
          <w:ilvl w:val="1"/>
          <w:numId w:val="25"/>
        </w:numPr>
        <w:spacing w:before="240" w:after="120" w:line="360" w:lineRule="auto"/>
        <w:jc w:val="both"/>
        <w:rPr>
          <w:noProof/>
          <w:color w:val="000000"/>
        </w:rPr>
      </w:pPr>
      <w:r>
        <w:t xml:space="preserve">If a customer </w:t>
      </w:r>
      <w:r w:rsidRPr="005C4DC3">
        <w:rPr>
          <w:b/>
          <w:bCs/>
        </w:rPr>
        <w:t>not leaving</w:t>
      </w:r>
      <w:r>
        <w:t xml:space="preserve"> the restaurant, they will choose another menu from the </w:t>
      </w:r>
      <w:r w:rsidRPr="005C4DC3">
        <w:rPr>
          <w:b/>
          <w:bCs/>
        </w:rPr>
        <w:t>queue</w:t>
      </w:r>
      <w:r>
        <w:t xml:space="preserve"> and keep eating</w:t>
      </w:r>
    </w:p>
    <w:p w14:paraId="0E0FEAE5" w14:textId="6E8F941F" w:rsidR="00DA6F18" w:rsidRPr="000A62C0" w:rsidRDefault="00730522" w:rsidP="000A62C0">
      <w:pPr>
        <w:pStyle w:val="ListParagraph"/>
        <w:numPr>
          <w:ilvl w:val="1"/>
          <w:numId w:val="25"/>
        </w:numPr>
        <w:spacing w:before="240" w:after="120" w:line="360" w:lineRule="auto"/>
        <w:jc w:val="both"/>
        <w:rPr>
          <w:noProof/>
          <w:color w:val="000000"/>
        </w:rPr>
      </w:pPr>
      <w:r>
        <w:t xml:space="preserve">If a customer </w:t>
      </w:r>
      <w:r w:rsidRPr="005C4DC3">
        <w:rPr>
          <w:b/>
          <w:bCs/>
        </w:rPr>
        <w:t>leaves</w:t>
      </w:r>
      <w:r>
        <w:t xml:space="preserve"> the restaurant, </w:t>
      </w:r>
      <w:r w:rsidR="002B5B3A">
        <w:t xml:space="preserve">they will </w:t>
      </w:r>
      <w:r w:rsidR="002B5B3A" w:rsidRPr="00CA58BD">
        <w:rPr>
          <w:b/>
          <w:bCs/>
        </w:rPr>
        <w:t>pay</w:t>
      </w:r>
      <w:r w:rsidR="002B5B3A">
        <w:t xml:space="preserve"> for all the menu(s) in the </w:t>
      </w:r>
      <w:r w:rsidR="002B5B3A" w:rsidRPr="002B5B3A">
        <w:rPr>
          <w:b/>
          <w:bCs/>
        </w:rPr>
        <w:t>queue</w:t>
      </w:r>
      <w:r w:rsidR="002B5B3A">
        <w:rPr>
          <w:b/>
          <w:bCs/>
        </w:rPr>
        <w:t xml:space="preserve"> </w:t>
      </w:r>
      <w:r w:rsidR="002B5B3A">
        <w:t xml:space="preserve">that they have eaten </w:t>
      </w:r>
      <w:r w:rsidR="00CA58BD">
        <w:t xml:space="preserve">(the payment will </w:t>
      </w:r>
      <w:r w:rsidR="00CA58BD" w:rsidRPr="00CA58BD">
        <w:rPr>
          <w:b/>
          <w:bCs/>
        </w:rPr>
        <w:t>increase</w:t>
      </w:r>
      <w:r w:rsidR="00CA58BD">
        <w:t xml:space="preserve"> the total money of </w:t>
      </w:r>
      <w:proofErr w:type="spellStart"/>
      <w:r w:rsidR="00CA58BD">
        <w:t>danbam</w:t>
      </w:r>
      <w:proofErr w:type="spellEnd"/>
      <w:r w:rsidR="006F7E65">
        <w:t xml:space="preserve"> and their </w:t>
      </w:r>
      <w:r w:rsidR="006F7E65" w:rsidRPr="006F7E65">
        <w:rPr>
          <w:b/>
          <w:bCs/>
        </w:rPr>
        <w:t>history orders</w:t>
      </w:r>
      <w:r w:rsidR="006F7E65">
        <w:t xml:space="preserve"> will be saved by the program</w:t>
      </w:r>
      <w:r w:rsidR="006F7E65">
        <w:rPr>
          <w:b/>
          <w:bCs/>
        </w:rPr>
        <w:t xml:space="preserve"> for each customer</w:t>
      </w:r>
      <w:r w:rsidR="00CA58BD">
        <w:t xml:space="preserve">) </w:t>
      </w:r>
      <w:r w:rsidR="002B5B3A">
        <w:t xml:space="preserve">and </w:t>
      </w:r>
      <w:r w:rsidRPr="00730522">
        <w:rPr>
          <w:b/>
          <w:bCs/>
        </w:rPr>
        <w:t>another customer will come</w:t>
      </w:r>
      <w:r>
        <w:t xml:space="preserve"> </w:t>
      </w:r>
      <w:r w:rsidR="006F7E65">
        <w:t>to</w:t>
      </w:r>
      <w:r>
        <w:t xml:space="preserve"> the restaurant and enjoy the meal from the menu in the </w:t>
      </w:r>
      <w:r w:rsidRPr="002B5B3A">
        <w:rPr>
          <w:b/>
          <w:bCs/>
        </w:rPr>
        <w:t>queue</w:t>
      </w:r>
    </w:p>
    <w:p w14:paraId="13B310DC" w14:textId="77777777" w:rsidR="009C07FB" w:rsidRPr="00020429" w:rsidRDefault="00110720" w:rsidP="001019A5">
      <w:pPr>
        <w:pStyle w:val="ListParagraph"/>
        <w:numPr>
          <w:ilvl w:val="0"/>
          <w:numId w:val="6"/>
        </w:numPr>
        <w:snapToGrid w:val="0"/>
        <w:spacing w:before="240" w:line="360" w:lineRule="auto"/>
        <w:contextualSpacing w:val="0"/>
        <w:jc w:val="both"/>
        <w:rPr>
          <w:noProof/>
          <w:color w:val="000000"/>
        </w:rPr>
      </w:pPr>
      <w:r w:rsidRPr="005E698F">
        <w:rPr>
          <w:noProof/>
          <w:color w:val="000000"/>
        </w:rPr>
        <w:t xml:space="preserve">In the beginning, the program will </w:t>
      </w:r>
      <w:r w:rsidRPr="005E698F">
        <w:rPr>
          <w:b/>
          <w:bCs/>
          <w:noProof/>
          <w:color w:val="000000"/>
        </w:rPr>
        <w:t>show the menus</w:t>
      </w:r>
      <w:r w:rsidRPr="005E698F">
        <w:rPr>
          <w:noProof/>
          <w:color w:val="000000"/>
        </w:rPr>
        <w:t xml:space="preserve"> and also the </w:t>
      </w:r>
      <w:r w:rsidR="00AF6FDF" w:rsidRPr="005E698F">
        <w:rPr>
          <w:b/>
          <w:bCs/>
          <w:noProof/>
          <w:color w:val="000000"/>
        </w:rPr>
        <w:t xml:space="preserve">total money </w:t>
      </w:r>
      <w:r w:rsidR="00AF6FDF" w:rsidRPr="005E698F">
        <w:rPr>
          <w:noProof/>
          <w:color w:val="000000"/>
        </w:rPr>
        <w:t>in Danbam</w:t>
      </w:r>
      <w:r w:rsidR="00DD612B">
        <w:rPr>
          <w:noProof/>
          <w:color w:val="000000"/>
        </w:rPr>
        <w:t>.</w:t>
      </w:r>
      <w:r w:rsidR="009B15D0" w:rsidRPr="009B15D0">
        <w:t xml:space="preserve"> </w:t>
      </w:r>
      <w:r w:rsidR="009B15D0" w:rsidRPr="009B15D0">
        <w:rPr>
          <w:noProof/>
          <w:color w:val="000000"/>
        </w:rPr>
        <w:t xml:space="preserve">Remember, don't focus on designing the logo, just print </w:t>
      </w:r>
      <w:r w:rsidR="004A4E45">
        <w:rPr>
          <w:noProof/>
          <w:color w:val="000000"/>
        </w:rPr>
        <w:t>“</w:t>
      </w:r>
      <w:r w:rsidR="009B15D0" w:rsidRPr="009B15D0">
        <w:rPr>
          <w:noProof/>
          <w:color w:val="000000"/>
        </w:rPr>
        <w:t>Danbam</w:t>
      </w:r>
      <w:r w:rsidR="004A4E45">
        <w:rPr>
          <w:noProof/>
          <w:color w:val="000000"/>
        </w:rPr>
        <w:t>”</w:t>
      </w:r>
      <w:r w:rsidR="009B15D0" w:rsidRPr="009B15D0">
        <w:rPr>
          <w:noProof/>
          <w:color w:val="000000"/>
        </w:rPr>
        <w:t xml:space="preserve"> it's enough</w:t>
      </w:r>
    </w:p>
    <w:p w14:paraId="579A8E34" w14:textId="77777777" w:rsidR="00497F48" w:rsidRDefault="00F755B4" w:rsidP="00497F48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D100FB3" wp14:editId="7C372B1A">
            <wp:extent cx="6126480" cy="2380570"/>
            <wp:effectExtent l="19050" t="1905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6126480" cy="23805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7956A" w14:textId="552F4335" w:rsidR="001019A5" w:rsidRPr="004E5C29" w:rsidRDefault="00497F48" w:rsidP="004E5C29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507988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507988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07988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507988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436BA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507988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07988">
        <w:rPr>
          <w:b/>
          <w:bCs/>
          <w:i w:val="0"/>
          <w:iCs w:val="0"/>
          <w:color w:val="auto"/>
          <w:sz w:val="20"/>
          <w:szCs w:val="20"/>
        </w:rPr>
        <w:t>. Main Menu Header</w:t>
      </w:r>
    </w:p>
    <w:p w14:paraId="595D9084" w14:textId="1C3F8615" w:rsidR="00110720" w:rsidRPr="00C3369E" w:rsidRDefault="00110720" w:rsidP="00510BE9">
      <w:pPr>
        <w:pStyle w:val="ListParagraph"/>
        <w:numPr>
          <w:ilvl w:val="0"/>
          <w:numId w:val="6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t>T</w:t>
      </w:r>
      <w:r w:rsidRPr="00C3369E">
        <w:rPr>
          <w:noProof/>
          <w:color w:val="000000"/>
        </w:rPr>
        <w:t xml:space="preserve">he program will show </w:t>
      </w:r>
      <w:r w:rsidR="00114BEB">
        <w:rPr>
          <w:b/>
          <w:bCs/>
          <w:noProof/>
          <w:color w:val="000000"/>
        </w:rPr>
        <w:t>4</w:t>
      </w:r>
      <w:r w:rsidRPr="00C3369E">
        <w:rPr>
          <w:b/>
          <w:bCs/>
          <w:noProof/>
          <w:color w:val="000000"/>
        </w:rPr>
        <w:t xml:space="preserve"> menus</w:t>
      </w:r>
      <w:r w:rsidRPr="00C3369E">
        <w:rPr>
          <w:noProof/>
          <w:color w:val="000000"/>
        </w:rPr>
        <w:t>:</w:t>
      </w:r>
    </w:p>
    <w:p w14:paraId="757DF77C" w14:textId="77777777" w:rsidR="00110720" w:rsidRPr="007B374B" w:rsidRDefault="00114BEB" w:rsidP="00510BE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noProof/>
          <w:color w:val="000000"/>
        </w:rPr>
      </w:pPr>
      <w:r>
        <w:rPr>
          <w:b/>
          <w:bCs/>
          <w:noProof/>
          <w:color w:val="000000"/>
        </w:rPr>
        <w:t>Add danbam’s chef</w:t>
      </w:r>
    </w:p>
    <w:p w14:paraId="7C8C4096" w14:textId="77777777" w:rsidR="00110720" w:rsidRPr="007B374B" w:rsidRDefault="00114BEB" w:rsidP="00510BE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noProof/>
          <w:color w:val="000000"/>
        </w:rPr>
      </w:pPr>
      <w:r>
        <w:rPr>
          <w:b/>
          <w:bCs/>
          <w:noProof/>
          <w:color w:val="000000"/>
        </w:rPr>
        <w:t>View danbam’s information</w:t>
      </w:r>
    </w:p>
    <w:p w14:paraId="2B96B41A" w14:textId="77777777" w:rsidR="00110720" w:rsidRDefault="00114BEB" w:rsidP="00510BE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noProof/>
          <w:color w:val="000000"/>
        </w:rPr>
      </w:pPr>
      <w:r>
        <w:rPr>
          <w:b/>
          <w:bCs/>
          <w:noProof/>
          <w:color w:val="000000"/>
        </w:rPr>
        <w:t>View customers in danbam</w:t>
      </w:r>
    </w:p>
    <w:p w14:paraId="4F881BCA" w14:textId="77777777" w:rsidR="00BF131D" w:rsidRPr="00BF131D" w:rsidRDefault="00114BEB" w:rsidP="00BF131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noProof/>
          <w:color w:val="000000"/>
        </w:rPr>
      </w:pPr>
      <w:r>
        <w:rPr>
          <w:b/>
          <w:bCs/>
          <w:noProof/>
          <w:color w:val="000000"/>
        </w:rPr>
        <w:t>Quit</w:t>
      </w:r>
    </w:p>
    <w:p w14:paraId="339F0620" w14:textId="77777777" w:rsidR="00507988" w:rsidRDefault="00B55195" w:rsidP="003E4793">
      <w:pPr>
        <w:keepNext/>
        <w:spacing w:line="360" w:lineRule="auto"/>
        <w:jc w:val="center"/>
      </w:pPr>
      <w:r w:rsidRPr="00BF131D">
        <w:rPr>
          <w:b/>
          <w:bCs/>
          <w:noProof/>
        </w:rPr>
        <w:drawing>
          <wp:inline distT="0" distB="0" distL="0" distR="0" wp14:anchorId="6B7D85EB" wp14:editId="498783C7">
            <wp:extent cx="6126480" cy="3116980"/>
            <wp:effectExtent l="19050" t="1905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7" t="4280" r="35344" b="-915"/>
                    <a:stretch/>
                  </pic:blipFill>
                  <pic:spPr bwMode="auto">
                    <a:xfrm>
                      <a:off x="0" y="0"/>
                      <a:ext cx="6126480" cy="311698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AC91F" w14:textId="77777777" w:rsidR="00110720" w:rsidRPr="00507988" w:rsidRDefault="00507988" w:rsidP="003E4793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507988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507988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07988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507988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436BA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507988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07988">
        <w:rPr>
          <w:b/>
          <w:bCs/>
          <w:i w:val="0"/>
          <w:iCs w:val="0"/>
          <w:color w:val="auto"/>
          <w:sz w:val="20"/>
          <w:szCs w:val="20"/>
        </w:rPr>
        <w:t>. Main Menu</w:t>
      </w:r>
    </w:p>
    <w:p w14:paraId="76C29FBF" w14:textId="77777777" w:rsidR="005E698F" w:rsidRPr="003C5710" w:rsidRDefault="00110720" w:rsidP="003C5710">
      <w:pPr>
        <w:pStyle w:val="ListParagraph"/>
        <w:numPr>
          <w:ilvl w:val="0"/>
          <w:numId w:val="33"/>
        </w:numPr>
        <w:spacing w:after="240" w:line="360" w:lineRule="auto"/>
        <w:rPr>
          <w:noProof/>
          <w:color w:val="000000"/>
        </w:rPr>
      </w:pPr>
      <w:r w:rsidRPr="003C5710">
        <w:rPr>
          <w:noProof/>
          <w:color w:val="000000"/>
        </w:rPr>
        <w:t xml:space="preserve">If the user chooses </w:t>
      </w:r>
      <w:r w:rsidRPr="003C5710">
        <w:rPr>
          <w:b/>
          <w:bCs/>
          <w:noProof/>
          <w:color w:val="000000"/>
        </w:rPr>
        <w:t>menu 1</w:t>
      </w:r>
      <w:r w:rsidRPr="003C5710">
        <w:rPr>
          <w:noProof/>
          <w:color w:val="000000"/>
        </w:rPr>
        <w:t xml:space="preserve"> ‘</w:t>
      </w:r>
      <w:r w:rsidRPr="003C5710">
        <w:rPr>
          <w:b/>
          <w:bCs/>
          <w:noProof/>
          <w:color w:val="000000"/>
        </w:rPr>
        <w:t xml:space="preserve">Add </w:t>
      </w:r>
      <w:r w:rsidR="004F2505" w:rsidRPr="003C5710">
        <w:rPr>
          <w:b/>
          <w:bCs/>
          <w:noProof/>
          <w:color w:val="000000"/>
        </w:rPr>
        <w:t>danbam’s chef</w:t>
      </w:r>
      <w:r w:rsidRPr="003C5710">
        <w:rPr>
          <w:noProof/>
          <w:color w:val="000000"/>
        </w:rPr>
        <w:t>’, then:</w:t>
      </w:r>
    </w:p>
    <w:p w14:paraId="23775B66" w14:textId="77777777" w:rsidR="004F2505" w:rsidRDefault="00110720" w:rsidP="005E698F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The program will ask the user to input </w:t>
      </w:r>
      <w:r w:rsidR="004F2505">
        <w:rPr>
          <w:noProof/>
          <w:color w:val="000000"/>
        </w:rPr>
        <w:t>the details of the chef</w:t>
      </w:r>
      <w:r w:rsidR="00F651C2">
        <w:rPr>
          <w:noProof/>
          <w:color w:val="000000"/>
        </w:rPr>
        <w:t>:</w:t>
      </w:r>
    </w:p>
    <w:p w14:paraId="34FA1905" w14:textId="77777777" w:rsidR="00F651C2" w:rsidRDefault="00F651C2" w:rsidP="00F651C2">
      <w:pPr>
        <w:pStyle w:val="ListParagraph"/>
        <w:numPr>
          <w:ilvl w:val="0"/>
          <w:numId w:val="11"/>
        </w:numPr>
        <w:spacing w:line="360" w:lineRule="auto"/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t>Chef’s name</w:t>
      </w:r>
      <w:r>
        <w:rPr>
          <w:noProof/>
          <w:color w:val="000000"/>
        </w:rPr>
        <w:t xml:space="preserve">, which must consist of </w:t>
      </w:r>
      <w:r>
        <w:rPr>
          <w:b/>
          <w:bCs/>
          <w:noProof/>
          <w:color w:val="000000"/>
        </w:rPr>
        <w:t>exact</w:t>
      </w:r>
      <w:r w:rsidRPr="00254E2E">
        <w:rPr>
          <w:b/>
          <w:bCs/>
          <w:noProof/>
          <w:color w:val="000000"/>
        </w:rPr>
        <w:t xml:space="preserve"> </w:t>
      </w:r>
      <w:r>
        <w:rPr>
          <w:b/>
          <w:bCs/>
          <w:noProof/>
          <w:color w:val="000000"/>
        </w:rPr>
        <w:t>3</w:t>
      </w:r>
      <w:r w:rsidRPr="00254E2E">
        <w:rPr>
          <w:b/>
          <w:bCs/>
          <w:noProof/>
          <w:color w:val="000000"/>
        </w:rPr>
        <w:t xml:space="preserve"> </w:t>
      </w:r>
      <w:r>
        <w:rPr>
          <w:b/>
          <w:bCs/>
          <w:noProof/>
          <w:color w:val="000000"/>
        </w:rPr>
        <w:t>words</w:t>
      </w:r>
    </w:p>
    <w:p w14:paraId="799E9ACC" w14:textId="77777777" w:rsidR="00F651C2" w:rsidRPr="004F2505" w:rsidRDefault="00F651C2" w:rsidP="00F651C2">
      <w:pPr>
        <w:pStyle w:val="ListParagraph"/>
        <w:numPr>
          <w:ilvl w:val="0"/>
          <w:numId w:val="8"/>
        </w:numPr>
        <w:spacing w:before="240" w:line="360" w:lineRule="auto"/>
        <w:ind w:left="1080"/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t>Chef’s username</w:t>
      </w:r>
      <w:r>
        <w:rPr>
          <w:noProof/>
          <w:color w:val="000000"/>
        </w:rPr>
        <w:t xml:space="preserve">, which must be </w:t>
      </w:r>
      <w:r>
        <w:rPr>
          <w:b/>
          <w:bCs/>
          <w:noProof/>
          <w:color w:val="000000"/>
        </w:rPr>
        <w:t>unique</w:t>
      </w:r>
    </w:p>
    <w:p w14:paraId="54A576F9" w14:textId="77777777" w:rsidR="00F651C2" w:rsidRDefault="00F651C2" w:rsidP="00F651C2">
      <w:pPr>
        <w:pStyle w:val="ListParagraph"/>
        <w:numPr>
          <w:ilvl w:val="0"/>
          <w:numId w:val="8"/>
        </w:numPr>
        <w:spacing w:before="240" w:line="360" w:lineRule="auto"/>
        <w:ind w:left="1080"/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t>Chef’s gender</w:t>
      </w:r>
      <w:r>
        <w:rPr>
          <w:noProof/>
          <w:color w:val="000000"/>
        </w:rPr>
        <w:t xml:space="preserve">, which must be </w:t>
      </w:r>
      <w:r w:rsidR="008B21A5" w:rsidRPr="008B21A5">
        <w:rPr>
          <w:b/>
          <w:bCs/>
          <w:noProof/>
          <w:color w:val="000000"/>
        </w:rPr>
        <w:t>between</w:t>
      </w:r>
      <w:r w:rsidR="008B21A5">
        <w:rPr>
          <w:noProof/>
          <w:color w:val="000000"/>
        </w:rPr>
        <w:t xml:space="preserve"> </w:t>
      </w:r>
      <w:r>
        <w:rPr>
          <w:b/>
          <w:bCs/>
          <w:noProof/>
          <w:color w:val="000000"/>
        </w:rPr>
        <w:t xml:space="preserve">Female </w:t>
      </w:r>
      <w:r w:rsidR="008B21A5">
        <w:rPr>
          <w:noProof/>
          <w:color w:val="000000"/>
        </w:rPr>
        <w:t>and</w:t>
      </w:r>
      <w:r>
        <w:rPr>
          <w:noProof/>
          <w:color w:val="000000"/>
        </w:rPr>
        <w:t xml:space="preserve"> </w:t>
      </w:r>
      <w:r>
        <w:rPr>
          <w:b/>
          <w:bCs/>
          <w:noProof/>
          <w:color w:val="000000"/>
        </w:rPr>
        <w:t xml:space="preserve">Male </w:t>
      </w:r>
      <w:r>
        <w:rPr>
          <w:noProof/>
          <w:color w:val="000000"/>
        </w:rPr>
        <w:t>(</w:t>
      </w:r>
      <w:r>
        <w:rPr>
          <w:b/>
          <w:bCs/>
          <w:noProof/>
          <w:color w:val="000000"/>
        </w:rPr>
        <w:t>case sensitive</w:t>
      </w:r>
      <w:r>
        <w:rPr>
          <w:noProof/>
          <w:color w:val="000000"/>
        </w:rPr>
        <w:t>)</w:t>
      </w:r>
    </w:p>
    <w:p w14:paraId="6AD219D4" w14:textId="77777777" w:rsidR="00F651C2" w:rsidRPr="004C590D" w:rsidRDefault="00F651C2" w:rsidP="00F651C2">
      <w:pPr>
        <w:pStyle w:val="ListParagraph"/>
        <w:numPr>
          <w:ilvl w:val="0"/>
          <w:numId w:val="8"/>
        </w:numPr>
        <w:spacing w:before="240" w:line="360" w:lineRule="auto"/>
        <w:ind w:left="1080"/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t>Chef’s age</w:t>
      </w:r>
      <w:r>
        <w:rPr>
          <w:noProof/>
          <w:color w:val="000000"/>
        </w:rPr>
        <w:t xml:space="preserve">, which must be </w:t>
      </w:r>
      <w:r>
        <w:rPr>
          <w:b/>
          <w:bCs/>
          <w:noProof/>
          <w:color w:val="000000"/>
        </w:rPr>
        <w:t xml:space="preserve">between 17 </w:t>
      </w:r>
      <w:r>
        <w:rPr>
          <w:noProof/>
          <w:color w:val="000000"/>
        </w:rPr>
        <w:t xml:space="preserve">and </w:t>
      </w:r>
      <w:r>
        <w:rPr>
          <w:b/>
          <w:bCs/>
          <w:noProof/>
          <w:color w:val="000000"/>
        </w:rPr>
        <w:t>40</w:t>
      </w:r>
    </w:p>
    <w:p w14:paraId="1935BF06" w14:textId="77777777" w:rsidR="00F651C2" w:rsidRDefault="00F651C2" w:rsidP="00F651C2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noProof/>
          <w:color w:val="000000"/>
        </w:rPr>
      </w:pPr>
      <w:r>
        <w:rPr>
          <w:noProof/>
          <w:color w:val="000000"/>
        </w:rPr>
        <w:t>After the details of the chef has been filled:</w:t>
      </w:r>
    </w:p>
    <w:p w14:paraId="3DEDF6F6" w14:textId="77777777" w:rsidR="00F651C2" w:rsidRDefault="00F651C2" w:rsidP="00F651C2">
      <w:pPr>
        <w:pStyle w:val="ListParagraph"/>
        <w:numPr>
          <w:ilvl w:val="0"/>
          <w:numId w:val="9"/>
        </w:numPr>
        <w:spacing w:line="360" w:lineRule="auto"/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t xml:space="preserve">Initialize </w:t>
      </w:r>
      <w:r>
        <w:rPr>
          <w:noProof/>
          <w:color w:val="000000"/>
        </w:rPr>
        <w:t xml:space="preserve">the chef’s salary with </w:t>
      </w:r>
      <w:r w:rsidRPr="004C590D">
        <w:rPr>
          <w:b/>
          <w:bCs/>
          <w:noProof/>
          <w:color w:val="000000"/>
        </w:rPr>
        <w:t>3000</w:t>
      </w:r>
    </w:p>
    <w:p w14:paraId="6D281488" w14:textId="77777777" w:rsidR="00F651C2" w:rsidRPr="004C590D" w:rsidRDefault="00F651C2" w:rsidP="00F651C2">
      <w:pPr>
        <w:pStyle w:val="ListParagraph"/>
        <w:numPr>
          <w:ilvl w:val="0"/>
          <w:numId w:val="9"/>
        </w:numPr>
        <w:spacing w:line="360" w:lineRule="auto"/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t xml:space="preserve">Random </w:t>
      </w:r>
      <w:r>
        <w:rPr>
          <w:noProof/>
          <w:color w:val="000000"/>
        </w:rPr>
        <w:t xml:space="preserve"> whether the chef is </w:t>
      </w:r>
      <w:r w:rsidRPr="004C590D">
        <w:rPr>
          <w:b/>
          <w:bCs/>
          <w:noProof/>
          <w:color w:val="000000"/>
        </w:rPr>
        <w:t>profes</w:t>
      </w:r>
      <w:r>
        <w:rPr>
          <w:b/>
          <w:bCs/>
          <w:noProof/>
          <w:color w:val="000000"/>
        </w:rPr>
        <w:t>s</w:t>
      </w:r>
      <w:r w:rsidRPr="004C590D">
        <w:rPr>
          <w:b/>
          <w:bCs/>
          <w:noProof/>
          <w:color w:val="000000"/>
        </w:rPr>
        <w:t>ional</w:t>
      </w:r>
      <w:r>
        <w:rPr>
          <w:noProof/>
          <w:color w:val="000000"/>
        </w:rPr>
        <w:t xml:space="preserve"> or </w:t>
      </w:r>
      <w:r w:rsidRPr="004C590D">
        <w:rPr>
          <w:b/>
          <w:bCs/>
          <w:noProof/>
          <w:color w:val="000000"/>
        </w:rPr>
        <w:t>not</w:t>
      </w:r>
    </w:p>
    <w:p w14:paraId="35A88517" w14:textId="77777777" w:rsidR="00F651C2" w:rsidRDefault="00F651C2" w:rsidP="00F651C2">
      <w:pPr>
        <w:pStyle w:val="ListParagraph"/>
        <w:numPr>
          <w:ilvl w:val="0"/>
          <w:numId w:val="9"/>
        </w:numPr>
        <w:spacing w:line="360" w:lineRule="auto"/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t xml:space="preserve">Generate </w:t>
      </w:r>
      <w:r>
        <w:rPr>
          <w:noProof/>
          <w:color w:val="000000"/>
        </w:rPr>
        <w:t xml:space="preserve">Chef ID in the format of </w:t>
      </w:r>
      <w:r w:rsidRPr="004C590D">
        <w:rPr>
          <w:b/>
          <w:bCs/>
          <w:noProof/>
          <w:color w:val="000000"/>
        </w:rPr>
        <w:t>UUID</w:t>
      </w:r>
      <w:r>
        <w:rPr>
          <w:b/>
          <w:bCs/>
          <w:noProof/>
          <w:color w:val="000000"/>
        </w:rPr>
        <w:t xml:space="preserve"> </w:t>
      </w:r>
      <w:r>
        <w:rPr>
          <w:noProof/>
          <w:color w:val="000000"/>
        </w:rPr>
        <w:t xml:space="preserve">(syntax: </w:t>
      </w:r>
      <w:r w:rsidRPr="00577285">
        <w:rPr>
          <w:b/>
          <w:bCs/>
          <w:noProof/>
          <w:color w:val="000000"/>
        </w:rPr>
        <w:t>UUID.randomUUID()</w:t>
      </w:r>
      <w:r w:rsidRPr="006059A7">
        <w:rPr>
          <w:noProof/>
          <w:color w:val="000000"/>
        </w:rPr>
        <w:t>)</w:t>
      </w:r>
    </w:p>
    <w:p w14:paraId="28FE2F60" w14:textId="3A6C3A0F" w:rsidR="00496D5E" w:rsidRDefault="00496D5E" w:rsidP="00496D5E">
      <w:pPr>
        <w:pStyle w:val="ListParagraph"/>
        <w:spacing w:line="360" w:lineRule="auto"/>
        <w:rPr>
          <w:noProof/>
          <w:color w:val="000000"/>
        </w:rPr>
      </w:pPr>
    </w:p>
    <w:p w14:paraId="64FC3687" w14:textId="77777777" w:rsidR="00496D5E" w:rsidRDefault="00496D5E" w:rsidP="00496D5E">
      <w:pPr>
        <w:pStyle w:val="ListParagraph"/>
        <w:spacing w:line="360" w:lineRule="auto"/>
        <w:rPr>
          <w:noProof/>
          <w:color w:val="000000"/>
        </w:rPr>
      </w:pPr>
    </w:p>
    <w:p w14:paraId="5CC1F0D0" w14:textId="3689B388" w:rsidR="00C414C2" w:rsidRPr="00496D5E" w:rsidRDefault="00F651C2" w:rsidP="00496D5E">
      <w:pPr>
        <w:pStyle w:val="ListParagraph"/>
        <w:numPr>
          <w:ilvl w:val="0"/>
          <w:numId w:val="7"/>
        </w:numPr>
        <w:spacing w:line="360" w:lineRule="auto"/>
        <w:rPr>
          <w:noProof/>
          <w:color w:val="000000"/>
        </w:rPr>
      </w:pPr>
      <w:r>
        <w:rPr>
          <w:noProof/>
          <w:color w:val="000000"/>
        </w:rPr>
        <w:lastRenderedPageBreak/>
        <w:t xml:space="preserve">Then, </w:t>
      </w:r>
      <w:r w:rsidRPr="00CA34E4">
        <w:rPr>
          <w:b/>
          <w:bCs/>
          <w:noProof/>
          <w:color w:val="000000"/>
        </w:rPr>
        <w:t>add</w:t>
      </w:r>
      <w:r>
        <w:rPr>
          <w:noProof/>
          <w:color w:val="000000"/>
        </w:rPr>
        <w:t xml:space="preserve"> the </w:t>
      </w:r>
      <w:r w:rsidRPr="00CA34E4">
        <w:rPr>
          <w:b/>
          <w:bCs/>
          <w:noProof/>
          <w:color w:val="000000"/>
        </w:rPr>
        <w:t>new chef</w:t>
      </w:r>
      <w:r>
        <w:rPr>
          <w:noProof/>
          <w:color w:val="000000"/>
        </w:rPr>
        <w:t xml:space="preserve"> into the </w:t>
      </w:r>
      <w:r w:rsidRPr="00CA34E4">
        <w:rPr>
          <w:b/>
          <w:bCs/>
          <w:noProof/>
          <w:color w:val="000000"/>
        </w:rPr>
        <w:t>chef lists</w:t>
      </w:r>
      <w:r>
        <w:rPr>
          <w:noProof/>
          <w:color w:val="000000"/>
        </w:rPr>
        <w:t xml:space="preserve"> in danbam</w:t>
      </w:r>
      <w:r w:rsidRPr="00F651C2">
        <w:rPr>
          <w:noProof/>
          <w:color w:val="000000"/>
        </w:rPr>
        <w:t xml:space="preserve"> </w:t>
      </w:r>
    </w:p>
    <w:p w14:paraId="218A1BAF" w14:textId="0682A35E" w:rsidR="00F651C2" w:rsidRPr="008574F8" w:rsidRDefault="00F651C2" w:rsidP="00F651C2">
      <w:pPr>
        <w:pStyle w:val="ListParagraph"/>
        <w:numPr>
          <w:ilvl w:val="0"/>
          <w:numId w:val="7"/>
        </w:numPr>
        <w:spacing w:line="360" w:lineRule="auto"/>
        <w:rPr>
          <w:noProof/>
          <w:color w:val="000000"/>
        </w:rPr>
      </w:pPr>
      <w:r w:rsidRPr="008574F8">
        <w:rPr>
          <w:noProof/>
          <w:color w:val="000000"/>
        </w:rPr>
        <w:t xml:space="preserve">Every chef in danbam has a </w:t>
      </w:r>
      <w:r w:rsidRPr="008574F8">
        <w:rPr>
          <w:b/>
          <w:bCs/>
          <w:noProof/>
          <w:color w:val="000000"/>
        </w:rPr>
        <w:t>responsibility</w:t>
      </w:r>
      <w:r w:rsidRPr="008574F8">
        <w:rPr>
          <w:noProof/>
          <w:color w:val="000000"/>
        </w:rPr>
        <w:t xml:space="preserve"> to cook and the </w:t>
      </w:r>
      <w:r w:rsidRPr="008574F8">
        <w:rPr>
          <w:b/>
          <w:bCs/>
          <w:noProof/>
          <w:color w:val="000000"/>
        </w:rPr>
        <w:t xml:space="preserve">right </w:t>
      </w:r>
      <w:r w:rsidRPr="008574F8">
        <w:rPr>
          <w:noProof/>
          <w:color w:val="000000"/>
        </w:rPr>
        <w:t>to get salary:</w:t>
      </w:r>
    </w:p>
    <w:p w14:paraId="4A54C989" w14:textId="77777777" w:rsidR="00F651C2" w:rsidRDefault="00F651C2" w:rsidP="00F651C2">
      <w:pPr>
        <w:pStyle w:val="ListParagraph"/>
        <w:numPr>
          <w:ilvl w:val="0"/>
          <w:numId w:val="31"/>
        </w:numPr>
        <w:spacing w:line="360" w:lineRule="auto"/>
        <w:rPr>
          <w:noProof/>
          <w:color w:val="000000"/>
        </w:rPr>
      </w:pPr>
      <w:r w:rsidRPr="008574F8">
        <w:rPr>
          <w:noProof/>
          <w:color w:val="000000"/>
        </w:rPr>
        <w:t xml:space="preserve">For every </w:t>
      </w:r>
      <w:r w:rsidRPr="008574F8">
        <w:rPr>
          <w:b/>
          <w:bCs/>
          <w:noProof/>
          <w:color w:val="000000"/>
        </w:rPr>
        <w:t>2 minutes</w:t>
      </w:r>
      <w:r w:rsidRPr="008574F8">
        <w:rPr>
          <w:noProof/>
          <w:color w:val="000000"/>
        </w:rPr>
        <w:t xml:space="preserve"> after the chef registration, the chef in danbam will be paid with the amount of their salary, danbam’s total money will be reduced to pay for the chef</w:t>
      </w:r>
    </w:p>
    <w:p w14:paraId="31C4791E" w14:textId="77777777" w:rsidR="00BF131D" w:rsidRPr="00BF131D" w:rsidRDefault="00F651C2" w:rsidP="00BF131D">
      <w:pPr>
        <w:pStyle w:val="ListParagraph"/>
        <w:numPr>
          <w:ilvl w:val="0"/>
          <w:numId w:val="31"/>
        </w:numPr>
        <w:spacing w:line="360" w:lineRule="auto"/>
        <w:rPr>
          <w:noProof/>
          <w:color w:val="000000"/>
        </w:rPr>
      </w:pPr>
      <w:r>
        <w:rPr>
          <w:noProof/>
          <w:color w:val="000000"/>
        </w:rPr>
        <w:t xml:space="preserve">If the chef hired is </w:t>
      </w:r>
      <w:r w:rsidRPr="00066F05">
        <w:rPr>
          <w:b/>
          <w:bCs/>
          <w:noProof/>
          <w:color w:val="000000"/>
        </w:rPr>
        <w:t>professional</w:t>
      </w:r>
      <w:r>
        <w:rPr>
          <w:noProof/>
          <w:color w:val="000000"/>
        </w:rPr>
        <w:t xml:space="preserve">, then the chef will be able to cook and </w:t>
      </w:r>
      <w:r w:rsidRPr="00066F05">
        <w:rPr>
          <w:b/>
          <w:bCs/>
          <w:noProof/>
          <w:color w:val="000000"/>
        </w:rPr>
        <w:t>add the menu queue</w:t>
      </w:r>
      <w:r>
        <w:rPr>
          <w:noProof/>
          <w:color w:val="000000"/>
        </w:rPr>
        <w:t xml:space="preserve"> in restaurant for every </w:t>
      </w:r>
      <w:r w:rsidRPr="00066F05">
        <w:rPr>
          <w:b/>
          <w:bCs/>
          <w:noProof/>
          <w:color w:val="000000"/>
        </w:rPr>
        <w:t>second</w:t>
      </w:r>
      <w:r>
        <w:rPr>
          <w:noProof/>
          <w:color w:val="000000"/>
        </w:rPr>
        <w:t xml:space="preserve">. Otherwise, it is for every </w:t>
      </w:r>
      <w:r w:rsidRPr="00066F05">
        <w:rPr>
          <w:b/>
          <w:bCs/>
          <w:noProof/>
          <w:color w:val="000000"/>
        </w:rPr>
        <w:t>2 seconds</w:t>
      </w:r>
    </w:p>
    <w:p w14:paraId="59674066" w14:textId="77777777" w:rsidR="009436BA" w:rsidRDefault="004C590D" w:rsidP="00CA0A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ED7496C" wp14:editId="5428B629">
            <wp:extent cx="6126480" cy="1887840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" r="34338"/>
                    <a:stretch/>
                  </pic:blipFill>
                  <pic:spPr bwMode="auto">
                    <a:xfrm>
                      <a:off x="0" y="0"/>
                      <a:ext cx="6126480" cy="188784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97415" w14:textId="3F661216" w:rsidR="00DF3324" w:rsidRPr="00C414C2" w:rsidRDefault="009436BA" w:rsidP="00C414C2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CA0A6A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CA0A6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A0A6A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CA0A6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CA0A6A">
        <w:rPr>
          <w:b/>
          <w:bCs/>
          <w:i w:val="0"/>
          <w:iCs w:val="0"/>
          <w:color w:val="auto"/>
          <w:sz w:val="20"/>
          <w:szCs w:val="20"/>
        </w:rPr>
        <w:t>3</w:t>
      </w:r>
      <w:r w:rsidRPr="00CA0A6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A0A6A">
        <w:rPr>
          <w:b/>
          <w:bCs/>
          <w:i w:val="0"/>
          <w:iCs w:val="0"/>
          <w:color w:val="auto"/>
          <w:sz w:val="20"/>
          <w:szCs w:val="20"/>
        </w:rPr>
        <w:t>. Add Chef</w:t>
      </w:r>
    </w:p>
    <w:p w14:paraId="6F01A10F" w14:textId="77777777" w:rsidR="00302CCA" w:rsidRDefault="00302CCA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71470E7C" w14:textId="00F5C134" w:rsidR="00380801" w:rsidRPr="00D323DF" w:rsidRDefault="00110720" w:rsidP="00D323DF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noProof/>
          <w:color w:val="000000"/>
        </w:rPr>
      </w:pPr>
      <w:r w:rsidRPr="00647DDF">
        <w:rPr>
          <w:noProof/>
          <w:color w:val="000000"/>
        </w:rPr>
        <w:lastRenderedPageBreak/>
        <w:t xml:space="preserve">If the </w:t>
      </w:r>
      <w:r>
        <w:rPr>
          <w:noProof/>
          <w:color w:val="000000"/>
        </w:rPr>
        <w:t xml:space="preserve">user chooses </w:t>
      </w:r>
      <w:r w:rsidRPr="00D54D2E">
        <w:rPr>
          <w:b/>
          <w:bCs/>
          <w:noProof/>
          <w:color w:val="000000"/>
        </w:rPr>
        <w:t>menu 2</w:t>
      </w:r>
      <w:r>
        <w:rPr>
          <w:noProof/>
          <w:color w:val="000000"/>
        </w:rPr>
        <w:t xml:space="preserve"> ‘</w:t>
      </w:r>
      <w:r>
        <w:rPr>
          <w:b/>
          <w:bCs/>
          <w:noProof/>
          <w:color w:val="000000"/>
        </w:rPr>
        <w:t xml:space="preserve">View </w:t>
      </w:r>
      <w:r w:rsidR="00066F05">
        <w:rPr>
          <w:b/>
          <w:bCs/>
          <w:noProof/>
          <w:color w:val="000000"/>
        </w:rPr>
        <w:t>danbam’s information’</w:t>
      </w:r>
      <w:r>
        <w:rPr>
          <w:noProof/>
          <w:color w:val="000000"/>
        </w:rPr>
        <w:t>, then</w:t>
      </w:r>
      <w:r w:rsidR="001A548D">
        <w:rPr>
          <w:noProof/>
          <w:color w:val="000000"/>
        </w:rPr>
        <w:t xml:space="preserve"> the program will display the </w:t>
      </w:r>
      <w:r w:rsidR="001A548D" w:rsidRPr="001A548D">
        <w:rPr>
          <w:b/>
          <w:bCs/>
          <w:noProof/>
          <w:color w:val="000000"/>
        </w:rPr>
        <w:t>options menu</w:t>
      </w:r>
      <w:r w:rsidR="001A548D">
        <w:rPr>
          <w:noProof/>
          <w:color w:val="000000"/>
        </w:rPr>
        <w:t xml:space="preserve"> of which information the user want to view:</w:t>
      </w:r>
    </w:p>
    <w:p w14:paraId="4E03A87A" w14:textId="77777777" w:rsidR="00B62D7A" w:rsidRDefault="001A548D" w:rsidP="006B5F75">
      <w:pPr>
        <w:keepNext/>
        <w:tabs>
          <w:tab w:val="left" w:pos="270"/>
        </w:tabs>
        <w:spacing w:after="120"/>
        <w:jc w:val="center"/>
      </w:pPr>
      <w:r>
        <w:rPr>
          <w:noProof/>
        </w:rPr>
        <w:drawing>
          <wp:inline distT="0" distB="0" distL="0" distR="0" wp14:anchorId="38E11B89" wp14:editId="2EEA2C0A">
            <wp:extent cx="6126480" cy="791025"/>
            <wp:effectExtent l="19050" t="1905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" r="-5278"/>
                    <a:stretch/>
                  </pic:blipFill>
                  <pic:spPr bwMode="auto">
                    <a:xfrm>
                      <a:off x="0" y="0"/>
                      <a:ext cx="6126480" cy="7910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32CDA" w14:textId="77777777" w:rsidR="00B27A96" w:rsidRPr="00162807" w:rsidRDefault="00B62D7A" w:rsidP="00162807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62807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7E1AD3">
        <w:rPr>
          <w:b/>
          <w:bCs/>
          <w:i w:val="0"/>
          <w:iCs w:val="0"/>
          <w:color w:val="auto"/>
          <w:sz w:val="20"/>
          <w:szCs w:val="20"/>
        </w:rPr>
        <w:t>4</w:t>
      </w:r>
      <w:r w:rsidRPr="00162807">
        <w:rPr>
          <w:b/>
          <w:bCs/>
          <w:i w:val="0"/>
          <w:iCs w:val="0"/>
          <w:color w:val="auto"/>
          <w:sz w:val="20"/>
          <w:szCs w:val="20"/>
        </w:rPr>
        <w:t xml:space="preserve">. Options </w:t>
      </w:r>
      <w:r w:rsidR="004517B2">
        <w:rPr>
          <w:b/>
          <w:bCs/>
          <w:i w:val="0"/>
          <w:iCs w:val="0"/>
          <w:color w:val="auto"/>
          <w:sz w:val="20"/>
          <w:szCs w:val="20"/>
        </w:rPr>
        <w:t>M</w:t>
      </w:r>
      <w:r w:rsidRPr="00162807">
        <w:rPr>
          <w:b/>
          <w:bCs/>
          <w:i w:val="0"/>
          <w:iCs w:val="0"/>
          <w:color w:val="auto"/>
          <w:sz w:val="20"/>
          <w:szCs w:val="20"/>
        </w:rPr>
        <w:t>enu</w:t>
      </w:r>
    </w:p>
    <w:p w14:paraId="60BCB3E9" w14:textId="77777777" w:rsidR="00110720" w:rsidRDefault="001A548D" w:rsidP="00510BE9">
      <w:pPr>
        <w:pStyle w:val="ListParagraph"/>
        <w:numPr>
          <w:ilvl w:val="0"/>
          <w:numId w:val="10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If the user chooses </w:t>
      </w:r>
      <w:r w:rsidRPr="001A548D">
        <w:rPr>
          <w:b/>
          <w:bCs/>
          <w:noProof/>
          <w:color w:val="000000"/>
        </w:rPr>
        <w:t>option 1</w:t>
      </w:r>
      <w:r>
        <w:rPr>
          <w:noProof/>
          <w:color w:val="000000"/>
        </w:rPr>
        <w:t xml:space="preserve"> ‘</w:t>
      </w:r>
      <w:r w:rsidRPr="001A548D">
        <w:rPr>
          <w:b/>
          <w:bCs/>
          <w:noProof/>
          <w:color w:val="000000"/>
        </w:rPr>
        <w:t>View all chefs</w:t>
      </w:r>
      <w:r>
        <w:rPr>
          <w:noProof/>
          <w:color w:val="000000"/>
        </w:rPr>
        <w:t xml:space="preserve">’ </w:t>
      </w:r>
      <w:r w:rsidR="00110720">
        <w:rPr>
          <w:noProof/>
          <w:color w:val="000000"/>
        </w:rPr>
        <w:t>:</w:t>
      </w:r>
    </w:p>
    <w:p w14:paraId="424ED047" w14:textId="77777777" w:rsidR="00380801" w:rsidRDefault="00380801" w:rsidP="00380801">
      <w:pPr>
        <w:pStyle w:val="ListParagraph"/>
        <w:numPr>
          <w:ilvl w:val="0"/>
          <w:numId w:val="13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Show </w:t>
      </w:r>
      <w:r w:rsidRPr="00F1626F">
        <w:rPr>
          <w:b/>
          <w:bCs/>
          <w:noProof/>
          <w:color w:val="000000"/>
        </w:rPr>
        <w:t>all chefs in danbam</w:t>
      </w:r>
      <w:r w:rsidR="00042EE0">
        <w:rPr>
          <w:noProof/>
          <w:color w:val="000000"/>
        </w:rPr>
        <w:t>, with the details of each che</w:t>
      </w:r>
      <w:r w:rsidR="00965498">
        <w:rPr>
          <w:noProof/>
          <w:color w:val="000000"/>
        </w:rPr>
        <w:t>f</w:t>
      </w:r>
      <w:r w:rsidR="00042EE0">
        <w:rPr>
          <w:noProof/>
          <w:color w:val="000000"/>
        </w:rPr>
        <w:t>:</w:t>
      </w:r>
    </w:p>
    <w:p w14:paraId="64991D71" w14:textId="77777777" w:rsidR="00042EE0" w:rsidRDefault="00042EE0" w:rsidP="00042EE0">
      <w:pPr>
        <w:pStyle w:val="ListParagraph"/>
        <w:numPr>
          <w:ilvl w:val="0"/>
          <w:numId w:val="14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Chef Id</w:t>
      </w:r>
    </w:p>
    <w:p w14:paraId="610B563C" w14:textId="77777777" w:rsidR="00042EE0" w:rsidRDefault="00042EE0" w:rsidP="00042EE0">
      <w:pPr>
        <w:pStyle w:val="ListParagraph"/>
        <w:numPr>
          <w:ilvl w:val="0"/>
          <w:numId w:val="14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Chef’s Name</w:t>
      </w:r>
    </w:p>
    <w:p w14:paraId="0AF82201" w14:textId="77777777" w:rsidR="00042EE0" w:rsidRDefault="00042EE0" w:rsidP="00042EE0">
      <w:pPr>
        <w:pStyle w:val="ListParagraph"/>
        <w:numPr>
          <w:ilvl w:val="0"/>
          <w:numId w:val="14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Chef’s Username</w:t>
      </w:r>
    </w:p>
    <w:p w14:paraId="6C3D2A8C" w14:textId="77777777" w:rsidR="00042EE0" w:rsidRDefault="00042EE0" w:rsidP="00042EE0">
      <w:pPr>
        <w:pStyle w:val="ListParagraph"/>
        <w:numPr>
          <w:ilvl w:val="0"/>
          <w:numId w:val="14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Chef’s Age</w:t>
      </w:r>
    </w:p>
    <w:p w14:paraId="019620D1" w14:textId="77777777" w:rsidR="007D2F8C" w:rsidRPr="007D2F8C" w:rsidRDefault="00042EE0" w:rsidP="00380801">
      <w:pPr>
        <w:pStyle w:val="ListParagraph"/>
        <w:numPr>
          <w:ilvl w:val="0"/>
          <w:numId w:val="14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Chef’s Gender</w:t>
      </w:r>
    </w:p>
    <w:p w14:paraId="7775B163" w14:textId="77777777" w:rsidR="007D2F8C" w:rsidRDefault="00380801" w:rsidP="00B62D7A">
      <w:pPr>
        <w:spacing w:after="120"/>
        <w:jc w:val="center"/>
        <w:rPr>
          <w:i/>
          <w:iCs/>
          <w:noProof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A84A3B" wp14:editId="1B34A808">
            <wp:extent cx="6126480" cy="3313839"/>
            <wp:effectExtent l="19050" t="19050" r="762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" r="31546"/>
                    <a:stretch/>
                  </pic:blipFill>
                  <pic:spPr bwMode="auto">
                    <a:xfrm>
                      <a:off x="0" y="0"/>
                      <a:ext cx="6126480" cy="331383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31D65" w14:textId="77777777" w:rsidR="007D2F8C" w:rsidRPr="004D5C40" w:rsidRDefault="00B62D7A" w:rsidP="004D5C40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4D5C40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4D5C40">
        <w:rPr>
          <w:b/>
          <w:bCs/>
          <w:i w:val="0"/>
          <w:iCs w:val="0"/>
          <w:color w:val="auto"/>
          <w:sz w:val="20"/>
          <w:szCs w:val="20"/>
        </w:rPr>
        <w:t>5</w:t>
      </w:r>
      <w:r w:rsidR="00130816" w:rsidRPr="004D5C40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4D5C40">
        <w:rPr>
          <w:b/>
          <w:bCs/>
          <w:i w:val="0"/>
          <w:iCs w:val="0"/>
          <w:color w:val="auto"/>
          <w:sz w:val="20"/>
          <w:szCs w:val="20"/>
        </w:rPr>
        <w:t xml:space="preserve"> View </w:t>
      </w:r>
      <w:r w:rsidR="004D5C40">
        <w:rPr>
          <w:b/>
          <w:bCs/>
          <w:i w:val="0"/>
          <w:iCs w:val="0"/>
          <w:color w:val="auto"/>
          <w:sz w:val="20"/>
          <w:szCs w:val="20"/>
        </w:rPr>
        <w:t>A</w:t>
      </w:r>
      <w:r w:rsidRPr="004D5C40">
        <w:rPr>
          <w:b/>
          <w:bCs/>
          <w:i w:val="0"/>
          <w:iCs w:val="0"/>
          <w:color w:val="auto"/>
          <w:sz w:val="20"/>
          <w:szCs w:val="20"/>
        </w:rPr>
        <w:t xml:space="preserve">ll </w:t>
      </w:r>
      <w:r w:rsidR="004D5C40">
        <w:rPr>
          <w:b/>
          <w:bCs/>
          <w:i w:val="0"/>
          <w:iCs w:val="0"/>
          <w:color w:val="auto"/>
          <w:sz w:val="20"/>
          <w:szCs w:val="20"/>
        </w:rPr>
        <w:t>C</w:t>
      </w:r>
      <w:r w:rsidRPr="004D5C40">
        <w:rPr>
          <w:b/>
          <w:bCs/>
          <w:i w:val="0"/>
          <w:iCs w:val="0"/>
          <w:color w:val="auto"/>
          <w:sz w:val="20"/>
          <w:szCs w:val="20"/>
        </w:rPr>
        <w:t>hefs</w:t>
      </w:r>
    </w:p>
    <w:p w14:paraId="4E03BB36" w14:textId="5DEAD562" w:rsidR="0051503B" w:rsidRPr="0029248B" w:rsidRDefault="00042EE0" w:rsidP="0029248B">
      <w:pPr>
        <w:pStyle w:val="ListParagraph"/>
        <w:numPr>
          <w:ilvl w:val="0"/>
          <w:numId w:val="13"/>
        </w:numPr>
        <w:spacing w:line="360" w:lineRule="auto"/>
        <w:jc w:val="both"/>
        <w:rPr>
          <w:noProof/>
          <w:color w:val="000000"/>
        </w:rPr>
      </w:pPr>
      <w:r w:rsidRPr="00401070">
        <w:rPr>
          <w:noProof/>
          <w:color w:val="000000"/>
        </w:rPr>
        <w:t>User must press enter to exit this view</w:t>
      </w:r>
      <w:bookmarkStart w:id="0" w:name="_Hlk39243498"/>
    </w:p>
    <w:p w14:paraId="2BD56AE9" w14:textId="77777777" w:rsidR="00302CCA" w:rsidRDefault="00302CCA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0031F6DD" w14:textId="2C8CACFF" w:rsidR="000579BC" w:rsidRPr="004F5F4D" w:rsidRDefault="001A548D" w:rsidP="004F5F4D">
      <w:pPr>
        <w:pStyle w:val="ListParagraph"/>
        <w:numPr>
          <w:ilvl w:val="0"/>
          <w:numId w:val="10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t xml:space="preserve">If the user chooses </w:t>
      </w:r>
      <w:r w:rsidRPr="001A548D">
        <w:rPr>
          <w:b/>
          <w:bCs/>
          <w:noProof/>
          <w:color w:val="000000"/>
        </w:rPr>
        <w:t>option 2 ‘View customer with history order’</w:t>
      </w:r>
      <w:r>
        <w:rPr>
          <w:noProof/>
          <w:color w:val="000000"/>
        </w:rPr>
        <w:t xml:space="preserve"> :</w:t>
      </w:r>
      <w:bookmarkEnd w:id="0"/>
    </w:p>
    <w:p w14:paraId="17D83383" w14:textId="77777777" w:rsidR="00E2686A" w:rsidRPr="00A923B0" w:rsidRDefault="000579BC" w:rsidP="000579BC">
      <w:pPr>
        <w:pStyle w:val="ListParagraph"/>
        <w:numPr>
          <w:ilvl w:val="0"/>
          <w:numId w:val="13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If there are none of customer</w:t>
      </w:r>
      <w:r w:rsidR="00D323DF">
        <w:rPr>
          <w:noProof/>
          <w:color w:val="000000"/>
        </w:rPr>
        <w:t>s</w:t>
      </w:r>
      <w:r>
        <w:rPr>
          <w:noProof/>
          <w:color w:val="000000"/>
        </w:rPr>
        <w:t xml:space="preserve"> with history order, then view this following message</w:t>
      </w:r>
    </w:p>
    <w:p w14:paraId="5C3CD70C" w14:textId="77777777" w:rsidR="000579BC" w:rsidRDefault="000579BC" w:rsidP="00E2686A">
      <w:pPr>
        <w:spacing w:after="120"/>
        <w:jc w:val="center"/>
        <w:rPr>
          <w:noProof/>
          <w:color w:val="000000"/>
        </w:rPr>
      </w:pPr>
      <w:r>
        <w:rPr>
          <w:noProof/>
        </w:rPr>
        <w:drawing>
          <wp:inline distT="0" distB="0" distL="0" distR="0" wp14:anchorId="4E1EF247" wp14:editId="1441708D">
            <wp:extent cx="6126480" cy="839036"/>
            <wp:effectExtent l="19050" t="1905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7"/>
                    <a:stretch/>
                  </pic:blipFill>
                  <pic:spPr bwMode="auto">
                    <a:xfrm>
                      <a:off x="0" y="0"/>
                      <a:ext cx="6126480" cy="83903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18407" w14:textId="6AA1B5BD" w:rsidR="00F66853" w:rsidRPr="00785D78" w:rsidRDefault="00130816" w:rsidP="00785D78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2B66D7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F05F32">
        <w:rPr>
          <w:b/>
          <w:bCs/>
          <w:i w:val="0"/>
          <w:iCs w:val="0"/>
          <w:color w:val="auto"/>
          <w:sz w:val="20"/>
          <w:szCs w:val="20"/>
        </w:rPr>
        <w:t>6</w:t>
      </w:r>
      <w:r w:rsidRPr="002B66D7">
        <w:rPr>
          <w:b/>
          <w:bCs/>
          <w:i w:val="0"/>
          <w:iCs w:val="0"/>
          <w:color w:val="auto"/>
          <w:sz w:val="20"/>
          <w:szCs w:val="20"/>
        </w:rPr>
        <w:t xml:space="preserve">. No </w:t>
      </w:r>
      <w:r w:rsidR="002B66D7">
        <w:rPr>
          <w:b/>
          <w:bCs/>
          <w:i w:val="0"/>
          <w:iCs w:val="0"/>
          <w:color w:val="auto"/>
          <w:sz w:val="20"/>
          <w:szCs w:val="20"/>
        </w:rPr>
        <w:t>O</w:t>
      </w:r>
      <w:r w:rsidRPr="002B66D7">
        <w:rPr>
          <w:b/>
          <w:bCs/>
          <w:i w:val="0"/>
          <w:iCs w:val="0"/>
          <w:color w:val="auto"/>
          <w:sz w:val="20"/>
          <w:szCs w:val="20"/>
        </w:rPr>
        <w:t xml:space="preserve">rder </w:t>
      </w:r>
      <w:r w:rsidR="002B66D7">
        <w:rPr>
          <w:b/>
          <w:bCs/>
          <w:i w:val="0"/>
          <w:iCs w:val="0"/>
          <w:color w:val="auto"/>
          <w:sz w:val="20"/>
          <w:szCs w:val="20"/>
        </w:rPr>
        <w:t>M</w:t>
      </w:r>
      <w:r w:rsidRPr="002B66D7">
        <w:rPr>
          <w:b/>
          <w:bCs/>
          <w:i w:val="0"/>
          <w:iCs w:val="0"/>
          <w:color w:val="auto"/>
          <w:sz w:val="20"/>
          <w:szCs w:val="20"/>
        </w:rPr>
        <w:t>essages</w:t>
      </w:r>
    </w:p>
    <w:p w14:paraId="5B7E5BC4" w14:textId="7FEB0090" w:rsidR="00042EE0" w:rsidRDefault="003C2807" w:rsidP="00042EE0">
      <w:pPr>
        <w:pStyle w:val="ListParagraph"/>
        <w:numPr>
          <w:ilvl w:val="0"/>
          <w:numId w:val="13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Otherwise</w:t>
      </w:r>
      <w:r w:rsidR="00D323DF">
        <w:rPr>
          <w:noProof/>
          <w:color w:val="000000"/>
        </w:rPr>
        <w:t xml:space="preserve"> </w:t>
      </w:r>
      <w:r w:rsidR="00D323DF" w:rsidRPr="0095752F">
        <w:rPr>
          <w:b/>
          <w:bCs/>
          <w:noProof/>
          <w:color w:val="000000"/>
        </w:rPr>
        <w:t>display all the customers with history order</w:t>
      </w:r>
      <w:r w:rsidR="00D323DF">
        <w:rPr>
          <w:noProof/>
          <w:color w:val="000000"/>
        </w:rPr>
        <w:t xml:space="preserve"> that ever eat in danbam</w:t>
      </w:r>
      <w:r w:rsidR="00B93C01">
        <w:rPr>
          <w:noProof/>
          <w:color w:val="000000"/>
        </w:rPr>
        <w:t xml:space="preserve"> (This view </w:t>
      </w:r>
      <w:r w:rsidR="00B93C01" w:rsidRPr="000579BC">
        <w:rPr>
          <w:b/>
          <w:bCs/>
          <w:noProof/>
          <w:color w:val="000000"/>
        </w:rPr>
        <w:t>will be refreshed</w:t>
      </w:r>
      <w:r w:rsidR="00B93C01">
        <w:rPr>
          <w:noProof/>
          <w:color w:val="000000"/>
        </w:rPr>
        <w:t xml:space="preserve"> in every second)</w:t>
      </w:r>
      <w:r w:rsidR="00042EE0">
        <w:rPr>
          <w:noProof/>
          <w:color w:val="000000"/>
        </w:rPr>
        <w:t>:</w:t>
      </w:r>
    </w:p>
    <w:p w14:paraId="19935ADA" w14:textId="77777777" w:rsidR="0020471F" w:rsidRDefault="0020471F" w:rsidP="005D3454">
      <w:pPr>
        <w:pStyle w:val="ListParagraph"/>
        <w:numPr>
          <w:ilvl w:val="0"/>
          <w:numId w:val="18"/>
        </w:numPr>
        <w:spacing w:line="360" w:lineRule="auto"/>
        <w:ind w:left="1440"/>
        <w:jc w:val="both"/>
        <w:rPr>
          <w:noProof/>
          <w:color w:val="000000"/>
        </w:rPr>
      </w:pPr>
      <w:r>
        <w:rPr>
          <w:noProof/>
          <w:color w:val="000000"/>
        </w:rPr>
        <w:t>Customer Id</w:t>
      </w:r>
    </w:p>
    <w:p w14:paraId="45111F35" w14:textId="77777777" w:rsidR="00042EE0" w:rsidRDefault="0020471F" w:rsidP="005D3454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noProof/>
          <w:color w:val="000000"/>
        </w:rPr>
      </w:pPr>
      <w:r>
        <w:rPr>
          <w:noProof/>
          <w:color w:val="000000"/>
        </w:rPr>
        <w:t>Customer’s Name</w:t>
      </w:r>
    </w:p>
    <w:p w14:paraId="3CE70F11" w14:textId="77777777" w:rsidR="0020471F" w:rsidRDefault="0020471F" w:rsidP="005D3454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noProof/>
          <w:color w:val="000000"/>
        </w:rPr>
      </w:pPr>
      <w:r>
        <w:rPr>
          <w:noProof/>
          <w:color w:val="000000"/>
        </w:rPr>
        <w:t>Customer’s Age</w:t>
      </w:r>
    </w:p>
    <w:p w14:paraId="3E89A5FE" w14:textId="22688037" w:rsidR="00323105" w:rsidRPr="00F66853" w:rsidRDefault="0020471F" w:rsidP="00F66853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noProof/>
          <w:color w:val="000000"/>
        </w:rPr>
      </w:pPr>
      <w:r>
        <w:rPr>
          <w:noProof/>
          <w:color w:val="000000"/>
        </w:rPr>
        <w:t>Customer’s Gender</w:t>
      </w:r>
    </w:p>
    <w:p w14:paraId="5221B64C" w14:textId="3C30FDE9" w:rsidR="00983572" w:rsidRDefault="00983572" w:rsidP="005D3454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noProof/>
          <w:color w:val="000000"/>
        </w:rPr>
      </w:pPr>
      <w:r>
        <w:rPr>
          <w:noProof/>
          <w:color w:val="000000"/>
        </w:rPr>
        <w:t>Menu details, with the details of:</w:t>
      </w:r>
    </w:p>
    <w:p w14:paraId="725B54B4" w14:textId="77777777" w:rsidR="00983572" w:rsidRDefault="00983572" w:rsidP="005D3454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noProof/>
          <w:color w:val="000000"/>
        </w:rPr>
      </w:pPr>
      <w:r>
        <w:rPr>
          <w:noProof/>
          <w:color w:val="000000"/>
        </w:rPr>
        <w:t>Menu Id</w:t>
      </w:r>
    </w:p>
    <w:p w14:paraId="34CD6817" w14:textId="77777777" w:rsidR="00983572" w:rsidRPr="00983572" w:rsidRDefault="00983572" w:rsidP="005D3454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noProof/>
          <w:color w:val="000000"/>
        </w:rPr>
      </w:pPr>
      <w:r>
        <w:rPr>
          <w:noProof/>
          <w:color w:val="000000"/>
        </w:rPr>
        <w:t>Menu’s Name</w:t>
      </w:r>
    </w:p>
    <w:p w14:paraId="53C692FC" w14:textId="77777777" w:rsidR="00EF3327" w:rsidRDefault="00983572" w:rsidP="00EF3327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noProof/>
          <w:color w:val="000000"/>
        </w:rPr>
      </w:pPr>
      <w:r>
        <w:rPr>
          <w:noProof/>
          <w:color w:val="000000"/>
        </w:rPr>
        <w:t xml:space="preserve">Total Price (obtained from the </w:t>
      </w:r>
      <w:r w:rsidR="00A923B0">
        <w:rPr>
          <w:b/>
          <w:bCs/>
          <w:noProof/>
          <w:color w:val="000000"/>
        </w:rPr>
        <w:t>sum of menu’s</w:t>
      </w:r>
      <w:r w:rsidRPr="00983572">
        <w:rPr>
          <w:b/>
          <w:bCs/>
          <w:noProof/>
          <w:color w:val="000000"/>
        </w:rPr>
        <w:t xml:space="preserve"> price</w:t>
      </w:r>
      <w:r>
        <w:rPr>
          <w:noProof/>
          <w:color w:val="000000"/>
        </w:rPr>
        <w:t xml:space="preserve"> of the </w:t>
      </w:r>
      <w:r w:rsidRPr="00A923B0">
        <w:rPr>
          <w:b/>
          <w:bCs/>
          <w:noProof/>
          <w:color w:val="000000"/>
        </w:rPr>
        <w:t>customer</w:t>
      </w:r>
      <w:r w:rsidR="00A923B0" w:rsidRPr="00A923B0">
        <w:rPr>
          <w:b/>
          <w:bCs/>
          <w:noProof/>
          <w:color w:val="000000"/>
        </w:rPr>
        <w:t>’s history orders</w:t>
      </w:r>
      <w:r w:rsidR="00A923B0">
        <w:rPr>
          <w:noProof/>
          <w:color w:val="000000"/>
        </w:rPr>
        <w:t xml:space="preserve"> </w:t>
      </w:r>
      <w:r>
        <w:rPr>
          <w:noProof/>
          <w:color w:val="000000"/>
        </w:rPr>
        <w:t>while eating in danbam</w:t>
      </w:r>
    </w:p>
    <w:p w14:paraId="0C5CAA9A" w14:textId="5404B5FD" w:rsidR="00130816" w:rsidRPr="00EF3327" w:rsidRDefault="002D6D90" w:rsidP="00EF3327">
      <w:pPr>
        <w:pStyle w:val="ListParagraph"/>
        <w:spacing w:line="360" w:lineRule="auto"/>
        <w:ind w:left="0"/>
        <w:jc w:val="center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2D879423" wp14:editId="454ABE0F">
            <wp:extent cx="6126480" cy="6641876"/>
            <wp:effectExtent l="19050" t="1905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6418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98560" w14:textId="77777777" w:rsidR="00983572" w:rsidRPr="00360E86" w:rsidRDefault="00130816" w:rsidP="00360E86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360E86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360E86">
        <w:rPr>
          <w:b/>
          <w:bCs/>
          <w:i w:val="0"/>
          <w:iCs w:val="0"/>
          <w:color w:val="auto"/>
          <w:sz w:val="20"/>
          <w:szCs w:val="20"/>
        </w:rPr>
        <w:t>7</w:t>
      </w:r>
      <w:r w:rsidRPr="00360E86">
        <w:rPr>
          <w:b/>
          <w:bCs/>
          <w:i w:val="0"/>
          <w:iCs w:val="0"/>
          <w:color w:val="auto"/>
          <w:sz w:val="20"/>
          <w:szCs w:val="20"/>
        </w:rPr>
        <w:t xml:space="preserve">. View </w:t>
      </w:r>
      <w:r w:rsidR="00360E86">
        <w:rPr>
          <w:b/>
          <w:bCs/>
          <w:i w:val="0"/>
          <w:iCs w:val="0"/>
          <w:color w:val="auto"/>
          <w:sz w:val="20"/>
          <w:szCs w:val="20"/>
        </w:rPr>
        <w:t>C</w:t>
      </w:r>
      <w:r w:rsidRPr="00360E86">
        <w:rPr>
          <w:b/>
          <w:bCs/>
          <w:i w:val="0"/>
          <w:iCs w:val="0"/>
          <w:color w:val="auto"/>
          <w:sz w:val="20"/>
          <w:szCs w:val="20"/>
        </w:rPr>
        <w:t xml:space="preserve">ustomers with </w:t>
      </w:r>
      <w:r w:rsidR="00360E86">
        <w:rPr>
          <w:b/>
          <w:bCs/>
          <w:i w:val="0"/>
          <w:iCs w:val="0"/>
          <w:color w:val="auto"/>
          <w:sz w:val="20"/>
          <w:szCs w:val="20"/>
        </w:rPr>
        <w:t>H</w:t>
      </w:r>
      <w:r w:rsidRPr="00360E86">
        <w:rPr>
          <w:b/>
          <w:bCs/>
          <w:i w:val="0"/>
          <w:iCs w:val="0"/>
          <w:color w:val="auto"/>
          <w:sz w:val="20"/>
          <w:szCs w:val="20"/>
        </w:rPr>
        <w:t xml:space="preserve">istory </w:t>
      </w:r>
      <w:r w:rsidR="00360E86">
        <w:rPr>
          <w:b/>
          <w:bCs/>
          <w:i w:val="0"/>
          <w:iCs w:val="0"/>
          <w:color w:val="auto"/>
          <w:sz w:val="20"/>
          <w:szCs w:val="20"/>
        </w:rPr>
        <w:t>O</w:t>
      </w:r>
      <w:r w:rsidRPr="00360E86">
        <w:rPr>
          <w:b/>
          <w:bCs/>
          <w:i w:val="0"/>
          <w:iCs w:val="0"/>
          <w:color w:val="auto"/>
          <w:sz w:val="20"/>
          <w:szCs w:val="20"/>
        </w:rPr>
        <w:t>rders</w:t>
      </w:r>
    </w:p>
    <w:p w14:paraId="3A4E8CE4" w14:textId="77777777" w:rsidR="008B7070" w:rsidRPr="00401070" w:rsidRDefault="008B7070" w:rsidP="005D3454">
      <w:pPr>
        <w:pStyle w:val="ListParagraph"/>
        <w:numPr>
          <w:ilvl w:val="0"/>
          <w:numId w:val="13"/>
        </w:numPr>
        <w:spacing w:line="360" w:lineRule="auto"/>
        <w:jc w:val="both"/>
        <w:rPr>
          <w:noProof/>
          <w:color w:val="000000"/>
        </w:rPr>
      </w:pPr>
      <w:r w:rsidRPr="00401070">
        <w:rPr>
          <w:noProof/>
          <w:color w:val="000000"/>
        </w:rPr>
        <w:t>User must press enter to exit this view</w:t>
      </w:r>
    </w:p>
    <w:p w14:paraId="699DD33A" w14:textId="77777777" w:rsidR="00E029F5" w:rsidRDefault="00E029F5" w:rsidP="00E029F5">
      <w:pPr>
        <w:pStyle w:val="ListParagraph"/>
        <w:snapToGrid w:val="0"/>
        <w:spacing w:before="240" w:line="360" w:lineRule="auto"/>
        <w:contextualSpacing w:val="0"/>
        <w:jc w:val="both"/>
        <w:rPr>
          <w:noProof/>
          <w:color w:val="000000"/>
        </w:rPr>
      </w:pPr>
    </w:p>
    <w:p w14:paraId="727FD892" w14:textId="43D8A77A" w:rsidR="00110720" w:rsidRDefault="001A548D" w:rsidP="00EA7B1B">
      <w:pPr>
        <w:pStyle w:val="ListParagraph"/>
        <w:numPr>
          <w:ilvl w:val="0"/>
          <w:numId w:val="10"/>
        </w:numPr>
        <w:snapToGrid w:val="0"/>
        <w:spacing w:before="240" w:line="360" w:lineRule="auto"/>
        <w:contextualSpacing w:val="0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t xml:space="preserve">If the user chooses </w:t>
      </w:r>
      <w:r w:rsidRPr="001A548D">
        <w:rPr>
          <w:b/>
          <w:bCs/>
          <w:noProof/>
          <w:color w:val="000000"/>
        </w:rPr>
        <w:t xml:space="preserve">option </w:t>
      </w:r>
      <w:r>
        <w:rPr>
          <w:b/>
          <w:bCs/>
          <w:noProof/>
          <w:color w:val="000000"/>
        </w:rPr>
        <w:t>3</w:t>
      </w:r>
      <w:r w:rsidRPr="001A548D">
        <w:rPr>
          <w:b/>
          <w:bCs/>
          <w:noProof/>
          <w:color w:val="000000"/>
        </w:rPr>
        <w:t xml:space="preserve"> ‘</w:t>
      </w:r>
      <w:r>
        <w:rPr>
          <w:b/>
          <w:bCs/>
          <w:noProof/>
          <w:color w:val="000000"/>
        </w:rPr>
        <w:t>Exit</w:t>
      </w:r>
      <w:r w:rsidRPr="001A548D">
        <w:rPr>
          <w:b/>
          <w:bCs/>
          <w:noProof/>
          <w:color w:val="000000"/>
        </w:rPr>
        <w:t>’</w:t>
      </w:r>
      <w:r>
        <w:rPr>
          <w:noProof/>
          <w:color w:val="000000"/>
        </w:rPr>
        <w:t xml:space="preserve"> : </w:t>
      </w:r>
    </w:p>
    <w:p w14:paraId="2DA45FC3" w14:textId="77777777" w:rsidR="00E847E7" w:rsidRPr="00EC3F89" w:rsidRDefault="003C2807" w:rsidP="00EC3F89">
      <w:pPr>
        <w:pStyle w:val="ListParagraph"/>
        <w:numPr>
          <w:ilvl w:val="0"/>
          <w:numId w:val="13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Exit the following options and back to the main menu</w:t>
      </w:r>
    </w:p>
    <w:p w14:paraId="15FA8619" w14:textId="77777777" w:rsidR="001807F8" w:rsidRPr="001807F8" w:rsidRDefault="00110720" w:rsidP="001807F8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noProof/>
          <w:color w:val="000000"/>
        </w:rPr>
      </w:pPr>
      <w:r w:rsidRPr="00647DDF">
        <w:rPr>
          <w:noProof/>
          <w:color w:val="000000"/>
        </w:rPr>
        <w:t xml:space="preserve">If the </w:t>
      </w:r>
      <w:r>
        <w:rPr>
          <w:noProof/>
          <w:color w:val="000000"/>
        </w:rPr>
        <w:t xml:space="preserve">user chooses </w:t>
      </w:r>
      <w:r w:rsidRPr="00D54D2E">
        <w:rPr>
          <w:b/>
          <w:bCs/>
          <w:noProof/>
          <w:color w:val="000000"/>
        </w:rPr>
        <w:t>menu 3</w:t>
      </w:r>
      <w:r>
        <w:rPr>
          <w:noProof/>
          <w:color w:val="000000"/>
        </w:rPr>
        <w:t xml:space="preserve"> ‘</w:t>
      </w:r>
      <w:r>
        <w:rPr>
          <w:b/>
          <w:bCs/>
          <w:noProof/>
          <w:color w:val="000000"/>
        </w:rPr>
        <w:t xml:space="preserve">View </w:t>
      </w:r>
      <w:r w:rsidR="003C2807">
        <w:rPr>
          <w:b/>
          <w:bCs/>
          <w:noProof/>
          <w:color w:val="000000"/>
        </w:rPr>
        <w:t>customers in danbam</w:t>
      </w:r>
      <w:r>
        <w:rPr>
          <w:noProof/>
          <w:color w:val="000000"/>
        </w:rPr>
        <w:t>’, then:</w:t>
      </w:r>
    </w:p>
    <w:p w14:paraId="46F720C8" w14:textId="77777777" w:rsidR="00110720" w:rsidRDefault="001807F8" w:rsidP="00510BE9">
      <w:pPr>
        <w:pStyle w:val="ListParagraph"/>
        <w:numPr>
          <w:ilvl w:val="0"/>
          <w:numId w:val="10"/>
        </w:num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Show all the customers </w:t>
      </w:r>
      <w:r w:rsidR="003F6F65">
        <w:rPr>
          <w:noProof/>
          <w:color w:val="000000"/>
        </w:rPr>
        <w:t xml:space="preserve">(Customer’s Name) </w:t>
      </w:r>
      <w:r>
        <w:rPr>
          <w:noProof/>
          <w:color w:val="000000"/>
        </w:rPr>
        <w:t>in danbam right now:</w:t>
      </w:r>
    </w:p>
    <w:p w14:paraId="11B17F3C" w14:textId="77777777" w:rsidR="00130816" w:rsidRDefault="001807F8" w:rsidP="00130816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5F6A19E4" wp14:editId="047034DF">
            <wp:extent cx="6126480" cy="1708132"/>
            <wp:effectExtent l="19050" t="1905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"/>
                    <a:stretch/>
                  </pic:blipFill>
                  <pic:spPr bwMode="auto">
                    <a:xfrm>
                      <a:off x="0" y="0"/>
                      <a:ext cx="6126480" cy="170813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>
                          <a:lumMod val="85000"/>
                          <a:lumOff val="1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AEDD2" w14:textId="77777777" w:rsidR="00110720" w:rsidRPr="00283338" w:rsidRDefault="00130816" w:rsidP="00283338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283338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283338">
        <w:rPr>
          <w:b/>
          <w:bCs/>
          <w:i w:val="0"/>
          <w:iCs w:val="0"/>
          <w:color w:val="auto"/>
          <w:sz w:val="20"/>
          <w:szCs w:val="20"/>
        </w:rPr>
        <w:t>8</w:t>
      </w:r>
      <w:r w:rsidRPr="00283338">
        <w:rPr>
          <w:b/>
          <w:bCs/>
          <w:i w:val="0"/>
          <w:iCs w:val="0"/>
          <w:color w:val="auto"/>
          <w:sz w:val="20"/>
          <w:szCs w:val="20"/>
        </w:rPr>
        <w:t xml:space="preserve">. Customer in </w:t>
      </w:r>
      <w:proofErr w:type="spellStart"/>
      <w:r w:rsidR="00283338">
        <w:rPr>
          <w:b/>
          <w:bCs/>
          <w:i w:val="0"/>
          <w:iCs w:val="0"/>
          <w:color w:val="auto"/>
          <w:sz w:val="20"/>
          <w:szCs w:val="20"/>
        </w:rPr>
        <w:t>D</w:t>
      </w:r>
      <w:r w:rsidRPr="00283338">
        <w:rPr>
          <w:b/>
          <w:bCs/>
          <w:i w:val="0"/>
          <w:iCs w:val="0"/>
          <w:color w:val="auto"/>
          <w:sz w:val="20"/>
          <w:szCs w:val="20"/>
        </w:rPr>
        <w:t>anbam</w:t>
      </w:r>
      <w:proofErr w:type="spellEnd"/>
    </w:p>
    <w:p w14:paraId="215B16D5" w14:textId="58F9D163" w:rsidR="00F21F2F" w:rsidRPr="00747C26" w:rsidRDefault="00110720" w:rsidP="00DB78E9">
      <w:pPr>
        <w:pStyle w:val="ListParagraph"/>
        <w:numPr>
          <w:ilvl w:val="0"/>
          <w:numId w:val="23"/>
        </w:numPr>
        <w:spacing w:line="360" w:lineRule="auto"/>
        <w:jc w:val="both"/>
        <w:rPr>
          <w:noProof/>
          <w:color w:val="000000"/>
        </w:rPr>
      </w:pPr>
      <w:r w:rsidRPr="001807F8">
        <w:rPr>
          <w:noProof/>
          <w:color w:val="000000"/>
        </w:rPr>
        <w:t xml:space="preserve">If the user chooses </w:t>
      </w:r>
      <w:r w:rsidRPr="001807F8">
        <w:rPr>
          <w:b/>
          <w:bCs/>
          <w:noProof/>
          <w:color w:val="000000"/>
        </w:rPr>
        <w:t xml:space="preserve">menu </w:t>
      </w:r>
      <w:r w:rsidR="001807F8">
        <w:rPr>
          <w:b/>
          <w:bCs/>
          <w:noProof/>
          <w:color w:val="000000"/>
        </w:rPr>
        <w:t>4</w:t>
      </w:r>
      <w:r w:rsidRPr="001807F8">
        <w:rPr>
          <w:noProof/>
          <w:color w:val="000000"/>
        </w:rPr>
        <w:t xml:space="preserve"> ‘</w:t>
      </w:r>
      <w:r w:rsidRPr="001807F8">
        <w:rPr>
          <w:b/>
          <w:bCs/>
          <w:noProof/>
          <w:color w:val="000000"/>
        </w:rPr>
        <w:t>Exit</w:t>
      </w:r>
      <w:r w:rsidRPr="001807F8">
        <w:rPr>
          <w:noProof/>
          <w:color w:val="000000"/>
        </w:rPr>
        <w:t>’, then the program will be closed</w:t>
      </w:r>
    </w:p>
    <w:p w14:paraId="7511D2B2" w14:textId="77777777" w:rsidR="00F21F2F" w:rsidRDefault="00F21F2F" w:rsidP="00DB78E9">
      <w:pPr>
        <w:spacing w:line="360" w:lineRule="auto"/>
        <w:jc w:val="both"/>
      </w:pPr>
    </w:p>
    <w:p w14:paraId="5572E61C" w14:textId="77777777" w:rsidR="00F53845" w:rsidRPr="00DB78E9" w:rsidRDefault="00DB78E9" w:rsidP="00CE088B">
      <w:pPr>
        <w:jc w:val="center"/>
        <w:rPr>
          <w:b/>
        </w:rPr>
      </w:pPr>
      <w:r w:rsidRPr="00DB78E9">
        <w:rPr>
          <w:b/>
        </w:rPr>
        <w:t xml:space="preserve">If there is something you </w:t>
      </w:r>
      <w:r w:rsidR="00483949" w:rsidRPr="00DB78E9">
        <w:rPr>
          <w:b/>
        </w:rPr>
        <w:t>do not</w:t>
      </w:r>
      <w:r w:rsidRPr="00DB78E9">
        <w:rPr>
          <w:b/>
        </w:rPr>
        <w:t xml:space="preserve"> understand, feel free to ask your Assistant!</w:t>
      </w:r>
    </w:p>
    <w:p w14:paraId="33F2A6AD" w14:textId="77777777" w:rsidR="002676DB" w:rsidRPr="00574452" w:rsidRDefault="002676DB" w:rsidP="002676DB">
      <w:pPr>
        <w:pStyle w:val="ListParagraph"/>
        <w:spacing w:line="360" w:lineRule="auto"/>
        <w:jc w:val="both"/>
      </w:pPr>
    </w:p>
    <w:sectPr w:rsidR="002676DB" w:rsidRPr="00574452" w:rsidSect="00706D1C">
      <w:headerReference w:type="default" r:id="rId19"/>
      <w:footerReference w:type="default" r:id="rId20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A4338" w14:textId="77777777" w:rsidR="0079141C" w:rsidRDefault="0079141C">
      <w:r>
        <w:separator/>
      </w:r>
    </w:p>
  </w:endnote>
  <w:endnote w:type="continuationSeparator" w:id="0">
    <w:p w14:paraId="22A0DEA7" w14:textId="77777777" w:rsidR="0079141C" w:rsidRDefault="0079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BE36E" w14:textId="77777777" w:rsidR="00BE24B4" w:rsidRPr="00D32597" w:rsidRDefault="00EC448A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62A2B2" wp14:editId="7808429B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0" t="0" r="0" b="0"/>
              <wp:wrapNone/>
              <wp:docPr id="7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ECCFF" id="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">
              <o:lock v:ext="edit" shapetype="f"/>
            </v:line>
          </w:pict>
        </mc:Fallback>
      </mc:AlternateContent>
    </w:r>
  </w:p>
  <w:p w14:paraId="6590B186" w14:textId="77777777" w:rsidR="00BE24B4" w:rsidRDefault="005F0563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7AF75537" w14:textId="77777777" w:rsidR="00BE24B4" w:rsidRPr="00A34D50" w:rsidRDefault="005F0563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B09B0" w14:textId="77777777" w:rsidR="0079141C" w:rsidRDefault="0079141C">
      <w:r>
        <w:separator/>
      </w:r>
    </w:p>
  </w:footnote>
  <w:footnote w:type="continuationSeparator" w:id="0">
    <w:p w14:paraId="582A17F2" w14:textId="77777777" w:rsidR="0079141C" w:rsidRDefault="00791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298B9" w14:textId="77777777" w:rsidR="00BE24B4" w:rsidRPr="007B11BC" w:rsidRDefault="005F0563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2269F83B" w14:textId="77777777" w:rsidR="00BE24B4" w:rsidRPr="00B15614" w:rsidRDefault="005F0563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5664C620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967"/>
    <w:multiLevelType w:val="hybridMultilevel"/>
    <w:tmpl w:val="D3AAD8C2"/>
    <w:lvl w:ilvl="0" w:tplc="A36A8EAE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289668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421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81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EF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B61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0A8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27D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C1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2F38"/>
    <w:multiLevelType w:val="hybridMultilevel"/>
    <w:tmpl w:val="29B46626"/>
    <w:lvl w:ilvl="0" w:tplc="49C8F8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68AA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6801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E89F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EEE3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702B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0E41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EC8F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C2D0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36450"/>
    <w:multiLevelType w:val="hybridMultilevel"/>
    <w:tmpl w:val="B34AAE7E"/>
    <w:lvl w:ilvl="0" w:tplc="7748A8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D789D8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A8DA6400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E6282718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91E9936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2403194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777EA3E2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8806D2D8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62ACB5D2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9DB3522"/>
    <w:multiLevelType w:val="hybridMultilevel"/>
    <w:tmpl w:val="28B283E8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1059E1"/>
    <w:multiLevelType w:val="hybridMultilevel"/>
    <w:tmpl w:val="CDF010BE"/>
    <w:lvl w:ilvl="0" w:tplc="71F656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55A41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F0A1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7AD9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B0002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D3C04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487D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1E491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296452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74A74"/>
    <w:multiLevelType w:val="hybridMultilevel"/>
    <w:tmpl w:val="EC4EEF28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276DFD"/>
    <w:multiLevelType w:val="hybridMultilevel"/>
    <w:tmpl w:val="AB4ACA2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FC766C9"/>
    <w:multiLevelType w:val="hybridMultilevel"/>
    <w:tmpl w:val="CB9C9CE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19B2271"/>
    <w:multiLevelType w:val="hybridMultilevel"/>
    <w:tmpl w:val="FCA62F10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6415ED8"/>
    <w:multiLevelType w:val="hybridMultilevel"/>
    <w:tmpl w:val="1D88742A"/>
    <w:lvl w:ilvl="0" w:tplc="766EC53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1EC0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E8C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06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16E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67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08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AC3A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B5F2A"/>
    <w:multiLevelType w:val="hybridMultilevel"/>
    <w:tmpl w:val="56161FFC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944546"/>
    <w:multiLevelType w:val="hybridMultilevel"/>
    <w:tmpl w:val="830027A6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F95D23"/>
    <w:multiLevelType w:val="hybridMultilevel"/>
    <w:tmpl w:val="823EFC26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811E39"/>
    <w:multiLevelType w:val="hybridMultilevel"/>
    <w:tmpl w:val="325EB5D8"/>
    <w:lvl w:ilvl="0" w:tplc="93FA8C56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53F6719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E4217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3008148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50540D5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51425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4964EA9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C8B1F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35E270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2CB263A4"/>
    <w:multiLevelType w:val="hybridMultilevel"/>
    <w:tmpl w:val="95160DE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BD1B04"/>
    <w:multiLevelType w:val="hybridMultilevel"/>
    <w:tmpl w:val="232A78E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C0263E"/>
    <w:multiLevelType w:val="hybridMultilevel"/>
    <w:tmpl w:val="A364C05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C92A18"/>
    <w:multiLevelType w:val="hybridMultilevel"/>
    <w:tmpl w:val="34644416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EA173C6"/>
    <w:multiLevelType w:val="hybridMultilevel"/>
    <w:tmpl w:val="D62E62E0"/>
    <w:lvl w:ilvl="0" w:tplc="04210009">
      <w:start w:val="1"/>
      <w:numFmt w:val="bullet"/>
      <w:lvlText w:val=""/>
      <w:lvlJc w:val="left"/>
      <w:pPr>
        <w:ind w:left="288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727E74"/>
    <w:multiLevelType w:val="hybridMultilevel"/>
    <w:tmpl w:val="F61667B4"/>
    <w:lvl w:ilvl="0" w:tplc="B1C45AEA">
      <w:start w:val="1"/>
      <w:numFmt w:val="decimal"/>
      <w:lvlText w:val="%1."/>
      <w:lvlJc w:val="left"/>
      <w:pPr>
        <w:ind w:left="720" w:hanging="360"/>
      </w:pPr>
    </w:lvl>
    <w:lvl w:ilvl="1" w:tplc="2DB02016" w:tentative="1">
      <w:start w:val="1"/>
      <w:numFmt w:val="lowerLetter"/>
      <w:lvlText w:val="%2."/>
      <w:lvlJc w:val="left"/>
      <w:pPr>
        <w:ind w:left="1440" w:hanging="360"/>
      </w:pPr>
    </w:lvl>
    <w:lvl w:ilvl="2" w:tplc="604E2962" w:tentative="1">
      <w:start w:val="1"/>
      <w:numFmt w:val="lowerRoman"/>
      <w:lvlText w:val="%3."/>
      <w:lvlJc w:val="right"/>
      <w:pPr>
        <w:ind w:left="2160" w:hanging="180"/>
      </w:pPr>
    </w:lvl>
    <w:lvl w:ilvl="3" w:tplc="E0AA5D94" w:tentative="1">
      <w:start w:val="1"/>
      <w:numFmt w:val="decimal"/>
      <w:lvlText w:val="%4."/>
      <w:lvlJc w:val="left"/>
      <w:pPr>
        <w:ind w:left="2880" w:hanging="360"/>
      </w:pPr>
    </w:lvl>
    <w:lvl w:ilvl="4" w:tplc="6D6EB166" w:tentative="1">
      <w:start w:val="1"/>
      <w:numFmt w:val="lowerLetter"/>
      <w:lvlText w:val="%5."/>
      <w:lvlJc w:val="left"/>
      <w:pPr>
        <w:ind w:left="3600" w:hanging="360"/>
      </w:pPr>
    </w:lvl>
    <w:lvl w:ilvl="5" w:tplc="27183D4A" w:tentative="1">
      <w:start w:val="1"/>
      <w:numFmt w:val="lowerRoman"/>
      <w:lvlText w:val="%6."/>
      <w:lvlJc w:val="right"/>
      <w:pPr>
        <w:ind w:left="4320" w:hanging="180"/>
      </w:pPr>
    </w:lvl>
    <w:lvl w:ilvl="6" w:tplc="B0402F02" w:tentative="1">
      <w:start w:val="1"/>
      <w:numFmt w:val="decimal"/>
      <w:lvlText w:val="%7."/>
      <w:lvlJc w:val="left"/>
      <w:pPr>
        <w:ind w:left="5040" w:hanging="360"/>
      </w:pPr>
    </w:lvl>
    <w:lvl w:ilvl="7" w:tplc="C28C1A5A" w:tentative="1">
      <w:start w:val="1"/>
      <w:numFmt w:val="lowerLetter"/>
      <w:lvlText w:val="%8."/>
      <w:lvlJc w:val="left"/>
      <w:pPr>
        <w:ind w:left="5760" w:hanging="360"/>
      </w:pPr>
    </w:lvl>
    <w:lvl w:ilvl="8" w:tplc="38BCD1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A2A2D"/>
    <w:multiLevelType w:val="hybridMultilevel"/>
    <w:tmpl w:val="EEA48EE8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267822"/>
    <w:multiLevelType w:val="hybridMultilevel"/>
    <w:tmpl w:val="28908C76"/>
    <w:lvl w:ilvl="0" w:tplc="6DA84D7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93EDEAA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A36E35DC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8084C5CE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F0EF86E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505C498A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A8625D04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E6501808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56E2A376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CD9469B"/>
    <w:multiLevelType w:val="hybridMultilevel"/>
    <w:tmpl w:val="E52E9A1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D30579D"/>
    <w:multiLevelType w:val="hybridMultilevel"/>
    <w:tmpl w:val="98321DFC"/>
    <w:lvl w:ilvl="0" w:tplc="900485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B7582578">
      <w:start w:val="1"/>
      <w:numFmt w:val="lowerLetter"/>
      <w:lvlText w:val="%2."/>
      <w:lvlJc w:val="left"/>
      <w:pPr>
        <w:ind w:left="1440" w:hanging="360"/>
      </w:pPr>
    </w:lvl>
    <w:lvl w:ilvl="2" w:tplc="E4400E9A">
      <w:start w:val="1"/>
      <w:numFmt w:val="lowerRoman"/>
      <w:lvlText w:val="%3."/>
      <w:lvlJc w:val="right"/>
      <w:pPr>
        <w:ind w:left="2160" w:hanging="180"/>
      </w:pPr>
    </w:lvl>
    <w:lvl w:ilvl="3" w:tplc="9F9A5902">
      <w:start w:val="1"/>
      <w:numFmt w:val="decimal"/>
      <w:lvlText w:val="%4."/>
      <w:lvlJc w:val="left"/>
      <w:pPr>
        <w:ind w:left="2880" w:hanging="360"/>
      </w:pPr>
    </w:lvl>
    <w:lvl w:ilvl="4" w:tplc="1F5697EE">
      <w:start w:val="1"/>
      <w:numFmt w:val="lowerLetter"/>
      <w:lvlText w:val="%5."/>
      <w:lvlJc w:val="left"/>
      <w:pPr>
        <w:ind w:left="3600" w:hanging="360"/>
      </w:pPr>
    </w:lvl>
    <w:lvl w:ilvl="5" w:tplc="074E7A76">
      <w:start w:val="1"/>
      <w:numFmt w:val="lowerRoman"/>
      <w:lvlText w:val="%6."/>
      <w:lvlJc w:val="right"/>
      <w:pPr>
        <w:ind w:left="4320" w:hanging="180"/>
      </w:pPr>
    </w:lvl>
    <w:lvl w:ilvl="6" w:tplc="A13CF002">
      <w:start w:val="1"/>
      <w:numFmt w:val="decimal"/>
      <w:lvlText w:val="%7."/>
      <w:lvlJc w:val="left"/>
      <w:pPr>
        <w:ind w:left="5040" w:hanging="360"/>
      </w:pPr>
    </w:lvl>
    <w:lvl w:ilvl="7" w:tplc="22707678">
      <w:start w:val="1"/>
      <w:numFmt w:val="lowerLetter"/>
      <w:lvlText w:val="%8."/>
      <w:lvlJc w:val="left"/>
      <w:pPr>
        <w:ind w:left="5760" w:hanging="360"/>
      </w:pPr>
    </w:lvl>
    <w:lvl w:ilvl="8" w:tplc="7948298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6AA9"/>
    <w:multiLevelType w:val="hybridMultilevel"/>
    <w:tmpl w:val="3E6416AC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A4334E"/>
    <w:multiLevelType w:val="hybridMultilevel"/>
    <w:tmpl w:val="E3F4C97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33B2BC3"/>
    <w:multiLevelType w:val="hybridMultilevel"/>
    <w:tmpl w:val="64186BA2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49E60BF"/>
    <w:multiLevelType w:val="hybridMultilevel"/>
    <w:tmpl w:val="C1B4ABAE"/>
    <w:lvl w:ilvl="0" w:tplc="24506C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41661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D0A06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1A70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D0C80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9A67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5CFB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C822B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26C37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146096"/>
    <w:multiLevelType w:val="hybridMultilevel"/>
    <w:tmpl w:val="538A41C6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93EDEAA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A36E35DC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8084C5CE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F0EF86E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505C498A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A8625D04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E6501808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56E2A376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9" w15:restartNumberingAfterBreak="0">
    <w:nsid w:val="707A5ABE"/>
    <w:multiLevelType w:val="hybridMultilevel"/>
    <w:tmpl w:val="B3FE9136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0D03230"/>
    <w:multiLevelType w:val="hybridMultilevel"/>
    <w:tmpl w:val="424E002E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C964BB6"/>
    <w:multiLevelType w:val="hybridMultilevel"/>
    <w:tmpl w:val="AA203CD8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4"/>
  </w:num>
  <w:num w:numId="3">
    <w:abstractNumId w:val="27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"/>
  </w:num>
  <w:num w:numId="7">
    <w:abstractNumId w:val="21"/>
  </w:num>
  <w:num w:numId="8">
    <w:abstractNumId w:val="0"/>
  </w:num>
  <w:num w:numId="9">
    <w:abstractNumId w:val="2"/>
  </w:num>
  <w:num w:numId="10">
    <w:abstractNumId w:val="9"/>
  </w:num>
  <w:num w:numId="11">
    <w:abstractNumId w:val="29"/>
  </w:num>
  <w:num w:numId="12">
    <w:abstractNumId w:val="26"/>
  </w:num>
  <w:num w:numId="13">
    <w:abstractNumId w:val="31"/>
  </w:num>
  <w:num w:numId="14">
    <w:abstractNumId w:val="11"/>
  </w:num>
  <w:num w:numId="15">
    <w:abstractNumId w:val="30"/>
  </w:num>
  <w:num w:numId="16">
    <w:abstractNumId w:val="16"/>
  </w:num>
  <w:num w:numId="17">
    <w:abstractNumId w:val="5"/>
  </w:num>
  <w:num w:numId="18">
    <w:abstractNumId w:val="8"/>
  </w:num>
  <w:num w:numId="19">
    <w:abstractNumId w:val="18"/>
  </w:num>
  <w:num w:numId="20">
    <w:abstractNumId w:val="24"/>
  </w:num>
  <w:num w:numId="21">
    <w:abstractNumId w:val="10"/>
  </w:num>
  <w:num w:numId="22">
    <w:abstractNumId w:val="17"/>
  </w:num>
  <w:num w:numId="23">
    <w:abstractNumId w:val="15"/>
  </w:num>
  <w:num w:numId="24">
    <w:abstractNumId w:val="25"/>
  </w:num>
  <w:num w:numId="25">
    <w:abstractNumId w:val="20"/>
  </w:num>
  <w:num w:numId="26">
    <w:abstractNumId w:val="7"/>
  </w:num>
  <w:num w:numId="27">
    <w:abstractNumId w:val="12"/>
  </w:num>
  <w:num w:numId="28">
    <w:abstractNumId w:val="22"/>
  </w:num>
  <w:num w:numId="29">
    <w:abstractNumId w:val="6"/>
  </w:num>
  <w:num w:numId="30">
    <w:abstractNumId w:val="3"/>
  </w:num>
  <w:num w:numId="31">
    <w:abstractNumId w:val="28"/>
  </w:num>
  <w:num w:numId="32">
    <w:abstractNumId w:val="32"/>
  </w:num>
  <w:num w:numId="33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0C"/>
    <w:rsid w:val="0000050B"/>
    <w:rsid w:val="0000110D"/>
    <w:rsid w:val="000012C2"/>
    <w:rsid w:val="000014BF"/>
    <w:rsid w:val="00003063"/>
    <w:rsid w:val="00005365"/>
    <w:rsid w:val="00005956"/>
    <w:rsid w:val="00005F36"/>
    <w:rsid w:val="0000665D"/>
    <w:rsid w:val="00006AF4"/>
    <w:rsid w:val="00006DA9"/>
    <w:rsid w:val="000075D8"/>
    <w:rsid w:val="000077C8"/>
    <w:rsid w:val="00014470"/>
    <w:rsid w:val="00017AA4"/>
    <w:rsid w:val="00017B48"/>
    <w:rsid w:val="00020429"/>
    <w:rsid w:val="0002522B"/>
    <w:rsid w:val="00026DAD"/>
    <w:rsid w:val="000276A0"/>
    <w:rsid w:val="00031810"/>
    <w:rsid w:val="00032B5A"/>
    <w:rsid w:val="000379EB"/>
    <w:rsid w:val="00037EEF"/>
    <w:rsid w:val="00042D51"/>
    <w:rsid w:val="00042EE0"/>
    <w:rsid w:val="00044AA9"/>
    <w:rsid w:val="00046FCF"/>
    <w:rsid w:val="0004703A"/>
    <w:rsid w:val="000507CF"/>
    <w:rsid w:val="00051121"/>
    <w:rsid w:val="00051BEB"/>
    <w:rsid w:val="0005261F"/>
    <w:rsid w:val="0005313D"/>
    <w:rsid w:val="00053300"/>
    <w:rsid w:val="000539FD"/>
    <w:rsid w:val="000549F1"/>
    <w:rsid w:val="00054F3A"/>
    <w:rsid w:val="000579BC"/>
    <w:rsid w:val="00057EC5"/>
    <w:rsid w:val="0006023E"/>
    <w:rsid w:val="00064A8F"/>
    <w:rsid w:val="0006512E"/>
    <w:rsid w:val="000661AC"/>
    <w:rsid w:val="00066F05"/>
    <w:rsid w:val="00070BE6"/>
    <w:rsid w:val="000712CA"/>
    <w:rsid w:val="000741D7"/>
    <w:rsid w:val="0007489A"/>
    <w:rsid w:val="00076B46"/>
    <w:rsid w:val="00077394"/>
    <w:rsid w:val="00080017"/>
    <w:rsid w:val="000803D9"/>
    <w:rsid w:val="000820C4"/>
    <w:rsid w:val="00083BF1"/>
    <w:rsid w:val="00086734"/>
    <w:rsid w:val="0008717B"/>
    <w:rsid w:val="000908CA"/>
    <w:rsid w:val="00091ABE"/>
    <w:rsid w:val="00092ADB"/>
    <w:rsid w:val="00092E30"/>
    <w:rsid w:val="00094F34"/>
    <w:rsid w:val="0009538C"/>
    <w:rsid w:val="00095681"/>
    <w:rsid w:val="00096A74"/>
    <w:rsid w:val="000A112A"/>
    <w:rsid w:val="000A5169"/>
    <w:rsid w:val="000A62C0"/>
    <w:rsid w:val="000B06F9"/>
    <w:rsid w:val="000B10DE"/>
    <w:rsid w:val="000B1A0F"/>
    <w:rsid w:val="000B276E"/>
    <w:rsid w:val="000B3BBE"/>
    <w:rsid w:val="000B4869"/>
    <w:rsid w:val="000B58CC"/>
    <w:rsid w:val="000C4F43"/>
    <w:rsid w:val="000C5CE6"/>
    <w:rsid w:val="000C702D"/>
    <w:rsid w:val="000D0FD7"/>
    <w:rsid w:val="000D3D53"/>
    <w:rsid w:val="000D63FD"/>
    <w:rsid w:val="000D67F6"/>
    <w:rsid w:val="000E088C"/>
    <w:rsid w:val="000E23B7"/>
    <w:rsid w:val="000E326D"/>
    <w:rsid w:val="000E3FEE"/>
    <w:rsid w:val="000E6DEF"/>
    <w:rsid w:val="000E71E5"/>
    <w:rsid w:val="000F0344"/>
    <w:rsid w:val="000F1A8B"/>
    <w:rsid w:val="000F1AA4"/>
    <w:rsid w:val="000F2363"/>
    <w:rsid w:val="000F260B"/>
    <w:rsid w:val="000F34A5"/>
    <w:rsid w:val="000F6578"/>
    <w:rsid w:val="00100C5B"/>
    <w:rsid w:val="001019A5"/>
    <w:rsid w:val="0010204B"/>
    <w:rsid w:val="00103433"/>
    <w:rsid w:val="001042DF"/>
    <w:rsid w:val="00104795"/>
    <w:rsid w:val="00110720"/>
    <w:rsid w:val="00111E07"/>
    <w:rsid w:val="00112B7C"/>
    <w:rsid w:val="00113A32"/>
    <w:rsid w:val="00114BEB"/>
    <w:rsid w:val="00115728"/>
    <w:rsid w:val="0011623F"/>
    <w:rsid w:val="0012160E"/>
    <w:rsid w:val="00122709"/>
    <w:rsid w:val="001235F0"/>
    <w:rsid w:val="001238F8"/>
    <w:rsid w:val="00126419"/>
    <w:rsid w:val="001267A6"/>
    <w:rsid w:val="00130816"/>
    <w:rsid w:val="00132391"/>
    <w:rsid w:val="00133035"/>
    <w:rsid w:val="0013334B"/>
    <w:rsid w:val="00133383"/>
    <w:rsid w:val="00136785"/>
    <w:rsid w:val="00140D5B"/>
    <w:rsid w:val="00141639"/>
    <w:rsid w:val="00141F2B"/>
    <w:rsid w:val="00143008"/>
    <w:rsid w:val="00143187"/>
    <w:rsid w:val="00146268"/>
    <w:rsid w:val="001524DF"/>
    <w:rsid w:val="00153C48"/>
    <w:rsid w:val="00153D45"/>
    <w:rsid w:val="0015658A"/>
    <w:rsid w:val="00160E04"/>
    <w:rsid w:val="00162807"/>
    <w:rsid w:val="00162F62"/>
    <w:rsid w:val="0016351D"/>
    <w:rsid w:val="00164A2A"/>
    <w:rsid w:val="001651CA"/>
    <w:rsid w:val="00170795"/>
    <w:rsid w:val="00171629"/>
    <w:rsid w:val="00171800"/>
    <w:rsid w:val="0017447D"/>
    <w:rsid w:val="00176C19"/>
    <w:rsid w:val="00177645"/>
    <w:rsid w:val="00177651"/>
    <w:rsid w:val="001807F8"/>
    <w:rsid w:val="00190140"/>
    <w:rsid w:val="00192525"/>
    <w:rsid w:val="00192CFA"/>
    <w:rsid w:val="001949D3"/>
    <w:rsid w:val="001A190D"/>
    <w:rsid w:val="001A1F8D"/>
    <w:rsid w:val="001A3C9B"/>
    <w:rsid w:val="001A3EF3"/>
    <w:rsid w:val="001A548D"/>
    <w:rsid w:val="001A7F7B"/>
    <w:rsid w:val="001B0D3F"/>
    <w:rsid w:val="001B0F0A"/>
    <w:rsid w:val="001B1D38"/>
    <w:rsid w:val="001B69A0"/>
    <w:rsid w:val="001C06F6"/>
    <w:rsid w:val="001C202F"/>
    <w:rsid w:val="001C2A4D"/>
    <w:rsid w:val="001C4CFC"/>
    <w:rsid w:val="001C7D5F"/>
    <w:rsid w:val="001C7D95"/>
    <w:rsid w:val="001D20D6"/>
    <w:rsid w:val="001D2BC7"/>
    <w:rsid w:val="001D4081"/>
    <w:rsid w:val="001D6793"/>
    <w:rsid w:val="001D79B2"/>
    <w:rsid w:val="001D7C8E"/>
    <w:rsid w:val="001E07A2"/>
    <w:rsid w:val="001E1DF2"/>
    <w:rsid w:val="001E3069"/>
    <w:rsid w:val="001E383F"/>
    <w:rsid w:val="001F0AE1"/>
    <w:rsid w:val="001F2025"/>
    <w:rsid w:val="001F46C2"/>
    <w:rsid w:val="001F662B"/>
    <w:rsid w:val="001F7E2B"/>
    <w:rsid w:val="0020255B"/>
    <w:rsid w:val="0020471F"/>
    <w:rsid w:val="0020553A"/>
    <w:rsid w:val="002066EE"/>
    <w:rsid w:val="0021012A"/>
    <w:rsid w:val="00211680"/>
    <w:rsid w:val="002142C3"/>
    <w:rsid w:val="00217CF7"/>
    <w:rsid w:val="00222DE0"/>
    <w:rsid w:val="0022315F"/>
    <w:rsid w:val="002234F2"/>
    <w:rsid w:val="002241B6"/>
    <w:rsid w:val="00231F70"/>
    <w:rsid w:val="002332EE"/>
    <w:rsid w:val="00236AD1"/>
    <w:rsid w:val="002379BF"/>
    <w:rsid w:val="00243A15"/>
    <w:rsid w:val="00243A37"/>
    <w:rsid w:val="00243EA6"/>
    <w:rsid w:val="00244A68"/>
    <w:rsid w:val="002471AD"/>
    <w:rsid w:val="0024724B"/>
    <w:rsid w:val="00247A28"/>
    <w:rsid w:val="0025139E"/>
    <w:rsid w:val="002549AF"/>
    <w:rsid w:val="00257EA6"/>
    <w:rsid w:val="002608A1"/>
    <w:rsid w:val="002609BB"/>
    <w:rsid w:val="00262618"/>
    <w:rsid w:val="00264F0E"/>
    <w:rsid w:val="00265ED4"/>
    <w:rsid w:val="00266874"/>
    <w:rsid w:val="002676DB"/>
    <w:rsid w:val="00267C0B"/>
    <w:rsid w:val="00270A8A"/>
    <w:rsid w:val="00271E37"/>
    <w:rsid w:val="00273C8B"/>
    <w:rsid w:val="00274EEC"/>
    <w:rsid w:val="00275CBA"/>
    <w:rsid w:val="00281498"/>
    <w:rsid w:val="00281E8E"/>
    <w:rsid w:val="0028316F"/>
    <w:rsid w:val="00283338"/>
    <w:rsid w:val="00286DF6"/>
    <w:rsid w:val="00287A83"/>
    <w:rsid w:val="00287DE6"/>
    <w:rsid w:val="0029248B"/>
    <w:rsid w:val="00293558"/>
    <w:rsid w:val="00293F1B"/>
    <w:rsid w:val="00294D3C"/>
    <w:rsid w:val="0029524C"/>
    <w:rsid w:val="002A1203"/>
    <w:rsid w:val="002A28DE"/>
    <w:rsid w:val="002A3EF1"/>
    <w:rsid w:val="002B16F7"/>
    <w:rsid w:val="002B1EB5"/>
    <w:rsid w:val="002B2810"/>
    <w:rsid w:val="002B2B44"/>
    <w:rsid w:val="002B52A0"/>
    <w:rsid w:val="002B5B3A"/>
    <w:rsid w:val="002B60A8"/>
    <w:rsid w:val="002B66D7"/>
    <w:rsid w:val="002B6A9C"/>
    <w:rsid w:val="002C1612"/>
    <w:rsid w:val="002C3F2C"/>
    <w:rsid w:val="002C7C00"/>
    <w:rsid w:val="002D6D90"/>
    <w:rsid w:val="002E22ED"/>
    <w:rsid w:val="002E236A"/>
    <w:rsid w:val="002E3D7C"/>
    <w:rsid w:val="002E6453"/>
    <w:rsid w:val="002E7C8E"/>
    <w:rsid w:val="002F3BA5"/>
    <w:rsid w:val="003002AF"/>
    <w:rsid w:val="00302CCA"/>
    <w:rsid w:val="00303BE7"/>
    <w:rsid w:val="003060E0"/>
    <w:rsid w:val="00306780"/>
    <w:rsid w:val="00310757"/>
    <w:rsid w:val="00310D39"/>
    <w:rsid w:val="003120B1"/>
    <w:rsid w:val="00313CF1"/>
    <w:rsid w:val="003166E1"/>
    <w:rsid w:val="00320919"/>
    <w:rsid w:val="00323105"/>
    <w:rsid w:val="00325D50"/>
    <w:rsid w:val="00326968"/>
    <w:rsid w:val="00332869"/>
    <w:rsid w:val="003349A9"/>
    <w:rsid w:val="003357BE"/>
    <w:rsid w:val="003362F1"/>
    <w:rsid w:val="003376AC"/>
    <w:rsid w:val="00342AFF"/>
    <w:rsid w:val="00343033"/>
    <w:rsid w:val="00343BF1"/>
    <w:rsid w:val="003463BF"/>
    <w:rsid w:val="0034661D"/>
    <w:rsid w:val="00346D04"/>
    <w:rsid w:val="00351885"/>
    <w:rsid w:val="0035393E"/>
    <w:rsid w:val="003561D9"/>
    <w:rsid w:val="00356A90"/>
    <w:rsid w:val="0035760A"/>
    <w:rsid w:val="00360E86"/>
    <w:rsid w:val="00361346"/>
    <w:rsid w:val="00362AE2"/>
    <w:rsid w:val="00364977"/>
    <w:rsid w:val="00364F3D"/>
    <w:rsid w:val="00365133"/>
    <w:rsid w:val="0036661D"/>
    <w:rsid w:val="00370F0A"/>
    <w:rsid w:val="0037196D"/>
    <w:rsid w:val="003734E7"/>
    <w:rsid w:val="00375501"/>
    <w:rsid w:val="00380801"/>
    <w:rsid w:val="003814B1"/>
    <w:rsid w:val="00381772"/>
    <w:rsid w:val="00381BA6"/>
    <w:rsid w:val="0038343A"/>
    <w:rsid w:val="00383E4D"/>
    <w:rsid w:val="00384286"/>
    <w:rsid w:val="0038494B"/>
    <w:rsid w:val="003865A1"/>
    <w:rsid w:val="003914AE"/>
    <w:rsid w:val="00394D27"/>
    <w:rsid w:val="003979D0"/>
    <w:rsid w:val="003A4095"/>
    <w:rsid w:val="003A5669"/>
    <w:rsid w:val="003A6F4A"/>
    <w:rsid w:val="003B104F"/>
    <w:rsid w:val="003B2158"/>
    <w:rsid w:val="003B3C7A"/>
    <w:rsid w:val="003B501F"/>
    <w:rsid w:val="003C23D0"/>
    <w:rsid w:val="003C2807"/>
    <w:rsid w:val="003C38C4"/>
    <w:rsid w:val="003C5710"/>
    <w:rsid w:val="003C60D2"/>
    <w:rsid w:val="003C67BD"/>
    <w:rsid w:val="003D02D1"/>
    <w:rsid w:val="003D09BB"/>
    <w:rsid w:val="003E02FC"/>
    <w:rsid w:val="003E072F"/>
    <w:rsid w:val="003E406E"/>
    <w:rsid w:val="003E4793"/>
    <w:rsid w:val="003E5094"/>
    <w:rsid w:val="003E65B2"/>
    <w:rsid w:val="003F6F65"/>
    <w:rsid w:val="003F74D9"/>
    <w:rsid w:val="004001C7"/>
    <w:rsid w:val="004001F8"/>
    <w:rsid w:val="00401070"/>
    <w:rsid w:val="00401682"/>
    <w:rsid w:val="00403724"/>
    <w:rsid w:val="00404405"/>
    <w:rsid w:val="00404A23"/>
    <w:rsid w:val="00405B31"/>
    <w:rsid w:val="00410B0F"/>
    <w:rsid w:val="00411E1B"/>
    <w:rsid w:val="00412E01"/>
    <w:rsid w:val="00415DCF"/>
    <w:rsid w:val="00416A82"/>
    <w:rsid w:val="0042428C"/>
    <w:rsid w:val="00425918"/>
    <w:rsid w:val="00426061"/>
    <w:rsid w:val="00427A1E"/>
    <w:rsid w:val="00434CC6"/>
    <w:rsid w:val="004370FC"/>
    <w:rsid w:val="00437E2E"/>
    <w:rsid w:val="00442B29"/>
    <w:rsid w:val="00443C22"/>
    <w:rsid w:val="0044433C"/>
    <w:rsid w:val="0044440C"/>
    <w:rsid w:val="004447F1"/>
    <w:rsid w:val="00445760"/>
    <w:rsid w:val="004461E0"/>
    <w:rsid w:val="004467AD"/>
    <w:rsid w:val="004517B2"/>
    <w:rsid w:val="00454311"/>
    <w:rsid w:val="00454FB2"/>
    <w:rsid w:val="00456298"/>
    <w:rsid w:val="0045765A"/>
    <w:rsid w:val="00460051"/>
    <w:rsid w:val="004639E5"/>
    <w:rsid w:val="0046588D"/>
    <w:rsid w:val="004669A8"/>
    <w:rsid w:val="00466FE1"/>
    <w:rsid w:val="00476244"/>
    <w:rsid w:val="004769C9"/>
    <w:rsid w:val="00483949"/>
    <w:rsid w:val="004848FD"/>
    <w:rsid w:val="004867F2"/>
    <w:rsid w:val="00492036"/>
    <w:rsid w:val="00496D5E"/>
    <w:rsid w:val="00497F48"/>
    <w:rsid w:val="004A09CD"/>
    <w:rsid w:val="004A09EC"/>
    <w:rsid w:val="004A2C14"/>
    <w:rsid w:val="004A334E"/>
    <w:rsid w:val="004A3AB5"/>
    <w:rsid w:val="004A42D7"/>
    <w:rsid w:val="004A4E45"/>
    <w:rsid w:val="004A64E1"/>
    <w:rsid w:val="004B46F3"/>
    <w:rsid w:val="004B479A"/>
    <w:rsid w:val="004B483A"/>
    <w:rsid w:val="004B5DB6"/>
    <w:rsid w:val="004C000C"/>
    <w:rsid w:val="004C30F7"/>
    <w:rsid w:val="004C590D"/>
    <w:rsid w:val="004C6222"/>
    <w:rsid w:val="004C666E"/>
    <w:rsid w:val="004D2B40"/>
    <w:rsid w:val="004D4333"/>
    <w:rsid w:val="004D5C40"/>
    <w:rsid w:val="004D6FD2"/>
    <w:rsid w:val="004E5C29"/>
    <w:rsid w:val="004E5D1F"/>
    <w:rsid w:val="004F1F84"/>
    <w:rsid w:val="004F2505"/>
    <w:rsid w:val="004F3A54"/>
    <w:rsid w:val="004F48C3"/>
    <w:rsid w:val="004F5A86"/>
    <w:rsid w:val="004F5C0C"/>
    <w:rsid w:val="004F5F4D"/>
    <w:rsid w:val="00501A23"/>
    <w:rsid w:val="00502119"/>
    <w:rsid w:val="005030C8"/>
    <w:rsid w:val="00507988"/>
    <w:rsid w:val="0051037D"/>
    <w:rsid w:val="0051046B"/>
    <w:rsid w:val="00510BE9"/>
    <w:rsid w:val="0051295D"/>
    <w:rsid w:val="005134BC"/>
    <w:rsid w:val="0051412C"/>
    <w:rsid w:val="0051503B"/>
    <w:rsid w:val="00515520"/>
    <w:rsid w:val="005161C6"/>
    <w:rsid w:val="005201DD"/>
    <w:rsid w:val="00520474"/>
    <w:rsid w:val="00521157"/>
    <w:rsid w:val="0052282D"/>
    <w:rsid w:val="00522890"/>
    <w:rsid w:val="00522973"/>
    <w:rsid w:val="00525CEC"/>
    <w:rsid w:val="00527F25"/>
    <w:rsid w:val="0053440C"/>
    <w:rsid w:val="0053470F"/>
    <w:rsid w:val="005364F9"/>
    <w:rsid w:val="00536B90"/>
    <w:rsid w:val="005374CB"/>
    <w:rsid w:val="00543D1A"/>
    <w:rsid w:val="005453D5"/>
    <w:rsid w:val="0055172D"/>
    <w:rsid w:val="00551F50"/>
    <w:rsid w:val="0056046D"/>
    <w:rsid w:val="00562A30"/>
    <w:rsid w:val="00564DCD"/>
    <w:rsid w:val="00565C38"/>
    <w:rsid w:val="00566CEB"/>
    <w:rsid w:val="005672C7"/>
    <w:rsid w:val="00567F17"/>
    <w:rsid w:val="00570895"/>
    <w:rsid w:val="005708FD"/>
    <w:rsid w:val="0057288B"/>
    <w:rsid w:val="00573381"/>
    <w:rsid w:val="00574452"/>
    <w:rsid w:val="005744B7"/>
    <w:rsid w:val="005754B5"/>
    <w:rsid w:val="00576953"/>
    <w:rsid w:val="00577285"/>
    <w:rsid w:val="005819D2"/>
    <w:rsid w:val="00581B61"/>
    <w:rsid w:val="00582454"/>
    <w:rsid w:val="005835FB"/>
    <w:rsid w:val="00585410"/>
    <w:rsid w:val="00586414"/>
    <w:rsid w:val="00586F72"/>
    <w:rsid w:val="00590389"/>
    <w:rsid w:val="005915E6"/>
    <w:rsid w:val="00591876"/>
    <w:rsid w:val="005945C0"/>
    <w:rsid w:val="005A062F"/>
    <w:rsid w:val="005A2866"/>
    <w:rsid w:val="005A4CF6"/>
    <w:rsid w:val="005B0597"/>
    <w:rsid w:val="005B2C53"/>
    <w:rsid w:val="005B5403"/>
    <w:rsid w:val="005B5B71"/>
    <w:rsid w:val="005B6943"/>
    <w:rsid w:val="005B6CA1"/>
    <w:rsid w:val="005B7921"/>
    <w:rsid w:val="005C14BE"/>
    <w:rsid w:val="005C2CF1"/>
    <w:rsid w:val="005C4DC3"/>
    <w:rsid w:val="005D1462"/>
    <w:rsid w:val="005D3454"/>
    <w:rsid w:val="005D40EF"/>
    <w:rsid w:val="005D7046"/>
    <w:rsid w:val="005D77D4"/>
    <w:rsid w:val="005E05E5"/>
    <w:rsid w:val="005E0C99"/>
    <w:rsid w:val="005E2DD3"/>
    <w:rsid w:val="005E4259"/>
    <w:rsid w:val="005E698F"/>
    <w:rsid w:val="005F02D9"/>
    <w:rsid w:val="005F0563"/>
    <w:rsid w:val="005F17C9"/>
    <w:rsid w:val="005F5541"/>
    <w:rsid w:val="005F59E6"/>
    <w:rsid w:val="005F71A4"/>
    <w:rsid w:val="00600CBA"/>
    <w:rsid w:val="006012C3"/>
    <w:rsid w:val="0060148D"/>
    <w:rsid w:val="00601FB9"/>
    <w:rsid w:val="00605463"/>
    <w:rsid w:val="006059A7"/>
    <w:rsid w:val="00612864"/>
    <w:rsid w:val="00613932"/>
    <w:rsid w:val="006147AD"/>
    <w:rsid w:val="00614CD6"/>
    <w:rsid w:val="0061571F"/>
    <w:rsid w:val="006157CB"/>
    <w:rsid w:val="0061662A"/>
    <w:rsid w:val="00616BA5"/>
    <w:rsid w:val="00620AE1"/>
    <w:rsid w:val="00621C61"/>
    <w:rsid w:val="00624D58"/>
    <w:rsid w:val="0063646C"/>
    <w:rsid w:val="00636690"/>
    <w:rsid w:val="00643511"/>
    <w:rsid w:val="006439C8"/>
    <w:rsid w:val="00643A60"/>
    <w:rsid w:val="006447AB"/>
    <w:rsid w:val="006449F1"/>
    <w:rsid w:val="006465F6"/>
    <w:rsid w:val="00651A97"/>
    <w:rsid w:val="0065239A"/>
    <w:rsid w:val="00652BF6"/>
    <w:rsid w:val="006532D3"/>
    <w:rsid w:val="006542A6"/>
    <w:rsid w:val="006543BC"/>
    <w:rsid w:val="00656E25"/>
    <w:rsid w:val="006611CB"/>
    <w:rsid w:val="00661231"/>
    <w:rsid w:val="00662254"/>
    <w:rsid w:val="0066317E"/>
    <w:rsid w:val="0066445D"/>
    <w:rsid w:val="0066652F"/>
    <w:rsid w:val="00667F44"/>
    <w:rsid w:val="00670F1F"/>
    <w:rsid w:val="0067125D"/>
    <w:rsid w:val="00673EE2"/>
    <w:rsid w:val="00674B6D"/>
    <w:rsid w:val="00675BA7"/>
    <w:rsid w:val="0067617D"/>
    <w:rsid w:val="0067622A"/>
    <w:rsid w:val="00677A35"/>
    <w:rsid w:val="0068054D"/>
    <w:rsid w:val="00681B72"/>
    <w:rsid w:val="0068484D"/>
    <w:rsid w:val="00684E23"/>
    <w:rsid w:val="00685576"/>
    <w:rsid w:val="00686A80"/>
    <w:rsid w:val="00687F60"/>
    <w:rsid w:val="00690668"/>
    <w:rsid w:val="00691A95"/>
    <w:rsid w:val="00694EDD"/>
    <w:rsid w:val="00695BDE"/>
    <w:rsid w:val="00697891"/>
    <w:rsid w:val="006978A1"/>
    <w:rsid w:val="00697C9E"/>
    <w:rsid w:val="006A1C24"/>
    <w:rsid w:val="006A46D9"/>
    <w:rsid w:val="006A4966"/>
    <w:rsid w:val="006A5676"/>
    <w:rsid w:val="006A5943"/>
    <w:rsid w:val="006A5D6B"/>
    <w:rsid w:val="006B1A4C"/>
    <w:rsid w:val="006B2068"/>
    <w:rsid w:val="006B2E42"/>
    <w:rsid w:val="006B5A0E"/>
    <w:rsid w:val="006B5D4E"/>
    <w:rsid w:val="006B5F75"/>
    <w:rsid w:val="006B6357"/>
    <w:rsid w:val="006B7858"/>
    <w:rsid w:val="006B7A09"/>
    <w:rsid w:val="006C2707"/>
    <w:rsid w:val="006C2E01"/>
    <w:rsid w:val="006D49D0"/>
    <w:rsid w:val="006D64A0"/>
    <w:rsid w:val="006E18D5"/>
    <w:rsid w:val="006E3893"/>
    <w:rsid w:val="006E39D3"/>
    <w:rsid w:val="006F15E2"/>
    <w:rsid w:val="006F228B"/>
    <w:rsid w:val="006F2B1B"/>
    <w:rsid w:val="006F67D7"/>
    <w:rsid w:val="006F7E65"/>
    <w:rsid w:val="007033FC"/>
    <w:rsid w:val="0070445E"/>
    <w:rsid w:val="00705191"/>
    <w:rsid w:val="0070593C"/>
    <w:rsid w:val="0070598F"/>
    <w:rsid w:val="00706D1C"/>
    <w:rsid w:val="00706DFF"/>
    <w:rsid w:val="00707782"/>
    <w:rsid w:val="0071122A"/>
    <w:rsid w:val="007118F6"/>
    <w:rsid w:val="007122A6"/>
    <w:rsid w:val="00713B1E"/>
    <w:rsid w:val="007151E7"/>
    <w:rsid w:val="00716CCB"/>
    <w:rsid w:val="00722785"/>
    <w:rsid w:val="00724F33"/>
    <w:rsid w:val="00726DAF"/>
    <w:rsid w:val="00730522"/>
    <w:rsid w:val="00730E8E"/>
    <w:rsid w:val="0073103F"/>
    <w:rsid w:val="00731369"/>
    <w:rsid w:val="0073150D"/>
    <w:rsid w:val="007320C7"/>
    <w:rsid w:val="007327BE"/>
    <w:rsid w:val="007334C9"/>
    <w:rsid w:val="00733DD8"/>
    <w:rsid w:val="00734888"/>
    <w:rsid w:val="007360C1"/>
    <w:rsid w:val="0073726F"/>
    <w:rsid w:val="00741665"/>
    <w:rsid w:val="0074486A"/>
    <w:rsid w:val="00744B54"/>
    <w:rsid w:val="00744DE2"/>
    <w:rsid w:val="00745499"/>
    <w:rsid w:val="00746B3C"/>
    <w:rsid w:val="00747739"/>
    <w:rsid w:val="00747C26"/>
    <w:rsid w:val="007512EB"/>
    <w:rsid w:val="00751C69"/>
    <w:rsid w:val="007529E1"/>
    <w:rsid w:val="00753173"/>
    <w:rsid w:val="007535F3"/>
    <w:rsid w:val="00756925"/>
    <w:rsid w:val="00757394"/>
    <w:rsid w:val="0076048A"/>
    <w:rsid w:val="00760B78"/>
    <w:rsid w:val="007610AD"/>
    <w:rsid w:val="00761494"/>
    <w:rsid w:val="00761964"/>
    <w:rsid w:val="00766577"/>
    <w:rsid w:val="00767052"/>
    <w:rsid w:val="00767610"/>
    <w:rsid w:val="00770005"/>
    <w:rsid w:val="007716EF"/>
    <w:rsid w:val="007719EC"/>
    <w:rsid w:val="0077423D"/>
    <w:rsid w:val="007757C9"/>
    <w:rsid w:val="007803A3"/>
    <w:rsid w:val="00780A61"/>
    <w:rsid w:val="007847CE"/>
    <w:rsid w:val="00785D78"/>
    <w:rsid w:val="007864A5"/>
    <w:rsid w:val="0079141C"/>
    <w:rsid w:val="00794AD9"/>
    <w:rsid w:val="00795200"/>
    <w:rsid w:val="00796972"/>
    <w:rsid w:val="00796BC7"/>
    <w:rsid w:val="00796E58"/>
    <w:rsid w:val="007A16F9"/>
    <w:rsid w:val="007A36AB"/>
    <w:rsid w:val="007A52CE"/>
    <w:rsid w:val="007A5494"/>
    <w:rsid w:val="007A7079"/>
    <w:rsid w:val="007B11BC"/>
    <w:rsid w:val="007B2975"/>
    <w:rsid w:val="007C3DAA"/>
    <w:rsid w:val="007C3E79"/>
    <w:rsid w:val="007C5485"/>
    <w:rsid w:val="007C6604"/>
    <w:rsid w:val="007C6629"/>
    <w:rsid w:val="007C7647"/>
    <w:rsid w:val="007D0AC2"/>
    <w:rsid w:val="007D2F8C"/>
    <w:rsid w:val="007D7BE0"/>
    <w:rsid w:val="007E1AD3"/>
    <w:rsid w:val="007E2F1C"/>
    <w:rsid w:val="007E3081"/>
    <w:rsid w:val="007E5347"/>
    <w:rsid w:val="007E5F46"/>
    <w:rsid w:val="0080006A"/>
    <w:rsid w:val="00802FB1"/>
    <w:rsid w:val="008048C1"/>
    <w:rsid w:val="00805C9D"/>
    <w:rsid w:val="00805DBB"/>
    <w:rsid w:val="00810809"/>
    <w:rsid w:val="00812274"/>
    <w:rsid w:val="00813100"/>
    <w:rsid w:val="0081338A"/>
    <w:rsid w:val="00814BEE"/>
    <w:rsid w:val="00814D08"/>
    <w:rsid w:val="00815D17"/>
    <w:rsid w:val="008213D3"/>
    <w:rsid w:val="00821F81"/>
    <w:rsid w:val="00822113"/>
    <w:rsid w:val="00822CBD"/>
    <w:rsid w:val="00824CE9"/>
    <w:rsid w:val="00831C32"/>
    <w:rsid w:val="00832BDA"/>
    <w:rsid w:val="00833617"/>
    <w:rsid w:val="00835CA7"/>
    <w:rsid w:val="00840E68"/>
    <w:rsid w:val="008413CB"/>
    <w:rsid w:val="008438FA"/>
    <w:rsid w:val="00846123"/>
    <w:rsid w:val="0085242E"/>
    <w:rsid w:val="00852FCF"/>
    <w:rsid w:val="00854DDE"/>
    <w:rsid w:val="0085619B"/>
    <w:rsid w:val="00856B58"/>
    <w:rsid w:val="00856EB3"/>
    <w:rsid w:val="008574F8"/>
    <w:rsid w:val="00857588"/>
    <w:rsid w:val="00863F28"/>
    <w:rsid w:val="00864C8F"/>
    <w:rsid w:val="00865B50"/>
    <w:rsid w:val="00866965"/>
    <w:rsid w:val="00870812"/>
    <w:rsid w:val="008711AD"/>
    <w:rsid w:val="00871578"/>
    <w:rsid w:val="00873AE2"/>
    <w:rsid w:val="0087604D"/>
    <w:rsid w:val="008802D6"/>
    <w:rsid w:val="00884AFC"/>
    <w:rsid w:val="00885503"/>
    <w:rsid w:val="00885D14"/>
    <w:rsid w:val="00887EC2"/>
    <w:rsid w:val="00891D2A"/>
    <w:rsid w:val="00892972"/>
    <w:rsid w:val="008A48B6"/>
    <w:rsid w:val="008A5A07"/>
    <w:rsid w:val="008A5BD2"/>
    <w:rsid w:val="008A7BFB"/>
    <w:rsid w:val="008B21A5"/>
    <w:rsid w:val="008B4AD5"/>
    <w:rsid w:val="008B7070"/>
    <w:rsid w:val="008B71E6"/>
    <w:rsid w:val="008C1F22"/>
    <w:rsid w:val="008C4717"/>
    <w:rsid w:val="008C47AD"/>
    <w:rsid w:val="008C58A0"/>
    <w:rsid w:val="008C63A2"/>
    <w:rsid w:val="008C7A38"/>
    <w:rsid w:val="008D3D8E"/>
    <w:rsid w:val="008D57D6"/>
    <w:rsid w:val="008D614D"/>
    <w:rsid w:val="008D6396"/>
    <w:rsid w:val="008D6AA2"/>
    <w:rsid w:val="008E1A75"/>
    <w:rsid w:val="008E407E"/>
    <w:rsid w:val="008E682B"/>
    <w:rsid w:val="008E7D8E"/>
    <w:rsid w:val="008F0988"/>
    <w:rsid w:val="008F6E6C"/>
    <w:rsid w:val="008F79AB"/>
    <w:rsid w:val="00900EDF"/>
    <w:rsid w:val="00901531"/>
    <w:rsid w:val="00902AD6"/>
    <w:rsid w:val="0090313A"/>
    <w:rsid w:val="00903289"/>
    <w:rsid w:val="00903D54"/>
    <w:rsid w:val="009116CB"/>
    <w:rsid w:val="00913791"/>
    <w:rsid w:val="009163FA"/>
    <w:rsid w:val="00921591"/>
    <w:rsid w:val="00923903"/>
    <w:rsid w:val="00923960"/>
    <w:rsid w:val="00924DB7"/>
    <w:rsid w:val="00927797"/>
    <w:rsid w:val="009317C5"/>
    <w:rsid w:val="009317F1"/>
    <w:rsid w:val="00933507"/>
    <w:rsid w:val="009341F2"/>
    <w:rsid w:val="00934DFA"/>
    <w:rsid w:val="0093602C"/>
    <w:rsid w:val="00936385"/>
    <w:rsid w:val="00936DF7"/>
    <w:rsid w:val="0094045B"/>
    <w:rsid w:val="0094288A"/>
    <w:rsid w:val="00942C14"/>
    <w:rsid w:val="00942DA7"/>
    <w:rsid w:val="009436BA"/>
    <w:rsid w:val="00943EE8"/>
    <w:rsid w:val="00945086"/>
    <w:rsid w:val="00947DDB"/>
    <w:rsid w:val="00951930"/>
    <w:rsid w:val="00951AE6"/>
    <w:rsid w:val="009523C0"/>
    <w:rsid w:val="00952E75"/>
    <w:rsid w:val="009565F3"/>
    <w:rsid w:val="009574B3"/>
    <w:rsid w:val="0095752F"/>
    <w:rsid w:val="00960AAA"/>
    <w:rsid w:val="009625FC"/>
    <w:rsid w:val="00965261"/>
    <w:rsid w:val="00965498"/>
    <w:rsid w:val="00966C0C"/>
    <w:rsid w:val="00967ACB"/>
    <w:rsid w:val="00970696"/>
    <w:rsid w:val="00975BAE"/>
    <w:rsid w:val="0098009A"/>
    <w:rsid w:val="00983572"/>
    <w:rsid w:val="0098521D"/>
    <w:rsid w:val="00985B94"/>
    <w:rsid w:val="00985C06"/>
    <w:rsid w:val="009918A6"/>
    <w:rsid w:val="0099487D"/>
    <w:rsid w:val="00996837"/>
    <w:rsid w:val="009976D7"/>
    <w:rsid w:val="009A1238"/>
    <w:rsid w:val="009A2FF9"/>
    <w:rsid w:val="009A34D4"/>
    <w:rsid w:val="009B0101"/>
    <w:rsid w:val="009B0D37"/>
    <w:rsid w:val="009B15D0"/>
    <w:rsid w:val="009B1727"/>
    <w:rsid w:val="009B1C51"/>
    <w:rsid w:val="009B3ABA"/>
    <w:rsid w:val="009B4B74"/>
    <w:rsid w:val="009B7849"/>
    <w:rsid w:val="009C07FB"/>
    <w:rsid w:val="009C0AB8"/>
    <w:rsid w:val="009C4931"/>
    <w:rsid w:val="009C5089"/>
    <w:rsid w:val="009C52CD"/>
    <w:rsid w:val="009C72F2"/>
    <w:rsid w:val="009D2076"/>
    <w:rsid w:val="009D429C"/>
    <w:rsid w:val="009D5B11"/>
    <w:rsid w:val="009D6295"/>
    <w:rsid w:val="009D778B"/>
    <w:rsid w:val="009D7D0E"/>
    <w:rsid w:val="009E013E"/>
    <w:rsid w:val="009E1011"/>
    <w:rsid w:val="009E3912"/>
    <w:rsid w:val="009E54F2"/>
    <w:rsid w:val="009E66E0"/>
    <w:rsid w:val="009E6914"/>
    <w:rsid w:val="009F0437"/>
    <w:rsid w:val="009F1348"/>
    <w:rsid w:val="009F1451"/>
    <w:rsid w:val="009F3D8B"/>
    <w:rsid w:val="009F605E"/>
    <w:rsid w:val="009F655E"/>
    <w:rsid w:val="009F6A34"/>
    <w:rsid w:val="009F7DA3"/>
    <w:rsid w:val="00A103B6"/>
    <w:rsid w:val="00A1145F"/>
    <w:rsid w:val="00A11EE2"/>
    <w:rsid w:val="00A13393"/>
    <w:rsid w:val="00A17D93"/>
    <w:rsid w:val="00A21A79"/>
    <w:rsid w:val="00A22697"/>
    <w:rsid w:val="00A22A44"/>
    <w:rsid w:val="00A246A5"/>
    <w:rsid w:val="00A27A51"/>
    <w:rsid w:val="00A342C4"/>
    <w:rsid w:val="00A34D50"/>
    <w:rsid w:val="00A36769"/>
    <w:rsid w:val="00A36843"/>
    <w:rsid w:val="00A369C6"/>
    <w:rsid w:val="00A376AB"/>
    <w:rsid w:val="00A43527"/>
    <w:rsid w:val="00A450C3"/>
    <w:rsid w:val="00A47561"/>
    <w:rsid w:val="00A5281E"/>
    <w:rsid w:val="00A53448"/>
    <w:rsid w:val="00A54ED8"/>
    <w:rsid w:val="00A55A87"/>
    <w:rsid w:val="00A578CF"/>
    <w:rsid w:val="00A6296B"/>
    <w:rsid w:val="00A63386"/>
    <w:rsid w:val="00A6482B"/>
    <w:rsid w:val="00A651F8"/>
    <w:rsid w:val="00A663F3"/>
    <w:rsid w:val="00A71F33"/>
    <w:rsid w:val="00A728F4"/>
    <w:rsid w:val="00A72C07"/>
    <w:rsid w:val="00A744E4"/>
    <w:rsid w:val="00A74B51"/>
    <w:rsid w:val="00A74CB9"/>
    <w:rsid w:val="00A84125"/>
    <w:rsid w:val="00A85399"/>
    <w:rsid w:val="00A86122"/>
    <w:rsid w:val="00A8748D"/>
    <w:rsid w:val="00A91881"/>
    <w:rsid w:val="00A923B0"/>
    <w:rsid w:val="00A92AEF"/>
    <w:rsid w:val="00A94352"/>
    <w:rsid w:val="00A948C3"/>
    <w:rsid w:val="00A94BEF"/>
    <w:rsid w:val="00A97794"/>
    <w:rsid w:val="00AA0268"/>
    <w:rsid w:val="00AA3173"/>
    <w:rsid w:val="00AA4FD2"/>
    <w:rsid w:val="00AA6D8F"/>
    <w:rsid w:val="00AB0B65"/>
    <w:rsid w:val="00AB1621"/>
    <w:rsid w:val="00AB44F5"/>
    <w:rsid w:val="00AB44FD"/>
    <w:rsid w:val="00AC1F43"/>
    <w:rsid w:val="00AC2DB7"/>
    <w:rsid w:val="00AC3945"/>
    <w:rsid w:val="00AC403E"/>
    <w:rsid w:val="00AC74DB"/>
    <w:rsid w:val="00AD0FCB"/>
    <w:rsid w:val="00AD125D"/>
    <w:rsid w:val="00AD1BD5"/>
    <w:rsid w:val="00AD2518"/>
    <w:rsid w:val="00AD3919"/>
    <w:rsid w:val="00AD6889"/>
    <w:rsid w:val="00AE07D0"/>
    <w:rsid w:val="00AE0B41"/>
    <w:rsid w:val="00AE1812"/>
    <w:rsid w:val="00AE2280"/>
    <w:rsid w:val="00AE5D87"/>
    <w:rsid w:val="00AE6894"/>
    <w:rsid w:val="00AE6B30"/>
    <w:rsid w:val="00AE6CC8"/>
    <w:rsid w:val="00AE6D6C"/>
    <w:rsid w:val="00AE75C6"/>
    <w:rsid w:val="00AF3F0A"/>
    <w:rsid w:val="00AF5EBD"/>
    <w:rsid w:val="00AF6FDF"/>
    <w:rsid w:val="00B0039F"/>
    <w:rsid w:val="00B03612"/>
    <w:rsid w:val="00B1249B"/>
    <w:rsid w:val="00B14CE7"/>
    <w:rsid w:val="00B15614"/>
    <w:rsid w:val="00B15F4E"/>
    <w:rsid w:val="00B17F27"/>
    <w:rsid w:val="00B2151E"/>
    <w:rsid w:val="00B21931"/>
    <w:rsid w:val="00B22489"/>
    <w:rsid w:val="00B234EB"/>
    <w:rsid w:val="00B27A96"/>
    <w:rsid w:val="00B32504"/>
    <w:rsid w:val="00B328CC"/>
    <w:rsid w:val="00B342BA"/>
    <w:rsid w:val="00B363C5"/>
    <w:rsid w:val="00B36BF1"/>
    <w:rsid w:val="00B40F95"/>
    <w:rsid w:val="00B4343A"/>
    <w:rsid w:val="00B44DA4"/>
    <w:rsid w:val="00B46588"/>
    <w:rsid w:val="00B52A9B"/>
    <w:rsid w:val="00B533CD"/>
    <w:rsid w:val="00B545BA"/>
    <w:rsid w:val="00B55195"/>
    <w:rsid w:val="00B55312"/>
    <w:rsid w:val="00B56686"/>
    <w:rsid w:val="00B62BF4"/>
    <w:rsid w:val="00B62D7A"/>
    <w:rsid w:val="00B6646E"/>
    <w:rsid w:val="00B66A4B"/>
    <w:rsid w:val="00B66FCE"/>
    <w:rsid w:val="00B7256E"/>
    <w:rsid w:val="00B764A1"/>
    <w:rsid w:val="00B816F7"/>
    <w:rsid w:val="00B81EC3"/>
    <w:rsid w:val="00B82E9A"/>
    <w:rsid w:val="00B84031"/>
    <w:rsid w:val="00B84237"/>
    <w:rsid w:val="00B879CA"/>
    <w:rsid w:val="00B90554"/>
    <w:rsid w:val="00B90626"/>
    <w:rsid w:val="00B9340A"/>
    <w:rsid w:val="00B9392A"/>
    <w:rsid w:val="00B93C01"/>
    <w:rsid w:val="00B94057"/>
    <w:rsid w:val="00B9472F"/>
    <w:rsid w:val="00B963D5"/>
    <w:rsid w:val="00B97658"/>
    <w:rsid w:val="00B97FD8"/>
    <w:rsid w:val="00BA0DD1"/>
    <w:rsid w:val="00BA42F7"/>
    <w:rsid w:val="00BA564B"/>
    <w:rsid w:val="00BA5E1D"/>
    <w:rsid w:val="00BB01E7"/>
    <w:rsid w:val="00BB171E"/>
    <w:rsid w:val="00BB21A1"/>
    <w:rsid w:val="00BB27FD"/>
    <w:rsid w:val="00BB3758"/>
    <w:rsid w:val="00BB5EA0"/>
    <w:rsid w:val="00BB71BB"/>
    <w:rsid w:val="00BC0EF9"/>
    <w:rsid w:val="00BC407A"/>
    <w:rsid w:val="00BC568D"/>
    <w:rsid w:val="00BD2855"/>
    <w:rsid w:val="00BD34BD"/>
    <w:rsid w:val="00BD4448"/>
    <w:rsid w:val="00BD66F7"/>
    <w:rsid w:val="00BE032A"/>
    <w:rsid w:val="00BE218B"/>
    <w:rsid w:val="00BE24B4"/>
    <w:rsid w:val="00BE321C"/>
    <w:rsid w:val="00BF0197"/>
    <w:rsid w:val="00BF131D"/>
    <w:rsid w:val="00BF2AAF"/>
    <w:rsid w:val="00BF5287"/>
    <w:rsid w:val="00BF65C9"/>
    <w:rsid w:val="00BF73FC"/>
    <w:rsid w:val="00BF7CCA"/>
    <w:rsid w:val="00BF7EE7"/>
    <w:rsid w:val="00C003D3"/>
    <w:rsid w:val="00C032FE"/>
    <w:rsid w:val="00C0334C"/>
    <w:rsid w:val="00C03485"/>
    <w:rsid w:val="00C0601F"/>
    <w:rsid w:val="00C061B7"/>
    <w:rsid w:val="00C06743"/>
    <w:rsid w:val="00C114E2"/>
    <w:rsid w:val="00C12487"/>
    <w:rsid w:val="00C13E32"/>
    <w:rsid w:val="00C146D1"/>
    <w:rsid w:val="00C166E4"/>
    <w:rsid w:val="00C174DB"/>
    <w:rsid w:val="00C17BB4"/>
    <w:rsid w:val="00C17DF6"/>
    <w:rsid w:val="00C21A44"/>
    <w:rsid w:val="00C2556D"/>
    <w:rsid w:val="00C32E46"/>
    <w:rsid w:val="00C40EB4"/>
    <w:rsid w:val="00C414C2"/>
    <w:rsid w:val="00C41AC5"/>
    <w:rsid w:val="00C43442"/>
    <w:rsid w:val="00C45617"/>
    <w:rsid w:val="00C46A52"/>
    <w:rsid w:val="00C47B9C"/>
    <w:rsid w:val="00C47E5A"/>
    <w:rsid w:val="00C50CE9"/>
    <w:rsid w:val="00C51A12"/>
    <w:rsid w:val="00C522F1"/>
    <w:rsid w:val="00C5576D"/>
    <w:rsid w:val="00C637E6"/>
    <w:rsid w:val="00C639A1"/>
    <w:rsid w:val="00C658BD"/>
    <w:rsid w:val="00C670FC"/>
    <w:rsid w:val="00C70E53"/>
    <w:rsid w:val="00C71677"/>
    <w:rsid w:val="00C7250F"/>
    <w:rsid w:val="00C75FF8"/>
    <w:rsid w:val="00C8122C"/>
    <w:rsid w:val="00C829F7"/>
    <w:rsid w:val="00C9082D"/>
    <w:rsid w:val="00C9141A"/>
    <w:rsid w:val="00C94BC0"/>
    <w:rsid w:val="00C96E62"/>
    <w:rsid w:val="00C9734B"/>
    <w:rsid w:val="00C975FC"/>
    <w:rsid w:val="00CA09AC"/>
    <w:rsid w:val="00CA0A6A"/>
    <w:rsid w:val="00CA1C3A"/>
    <w:rsid w:val="00CA34E4"/>
    <w:rsid w:val="00CA35BE"/>
    <w:rsid w:val="00CA5125"/>
    <w:rsid w:val="00CA58BD"/>
    <w:rsid w:val="00CB0AA7"/>
    <w:rsid w:val="00CB13D8"/>
    <w:rsid w:val="00CB1A86"/>
    <w:rsid w:val="00CB38B6"/>
    <w:rsid w:val="00CB78B7"/>
    <w:rsid w:val="00CC0C84"/>
    <w:rsid w:val="00CC1C9A"/>
    <w:rsid w:val="00CC3977"/>
    <w:rsid w:val="00CD06D4"/>
    <w:rsid w:val="00CD153F"/>
    <w:rsid w:val="00CD32BC"/>
    <w:rsid w:val="00CD50FA"/>
    <w:rsid w:val="00CD7EC5"/>
    <w:rsid w:val="00CE03E0"/>
    <w:rsid w:val="00CE088B"/>
    <w:rsid w:val="00CE25E0"/>
    <w:rsid w:val="00CE3990"/>
    <w:rsid w:val="00CE6613"/>
    <w:rsid w:val="00CE7773"/>
    <w:rsid w:val="00CF120A"/>
    <w:rsid w:val="00CF142C"/>
    <w:rsid w:val="00CF3228"/>
    <w:rsid w:val="00CF4A68"/>
    <w:rsid w:val="00CF5A43"/>
    <w:rsid w:val="00CF6990"/>
    <w:rsid w:val="00CF7024"/>
    <w:rsid w:val="00D0172B"/>
    <w:rsid w:val="00D02BC8"/>
    <w:rsid w:val="00D032DD"/>
    <w:rsid w:val="00D04099"/>
    <w:rsid w:val="00D044F9"/>
    <w:rsid w:val="00D0456A"/>
    <w:rsid w:val="00D11CE1"/>
    <w:rsid w:val="00D126C8"/>
    <w:rsid w:val="00D14412"/>
    <w:rsid w:val="00D15B9C"/>
    <w:rsid w:val="00D1700F"/>
    <w:rsid w:val="00D176BA"/>
    <w:rsid w:val="00D17E55"/>
    <w:rsid w:val="00D212D6"/>
    <w:rsid w:val="00D22C8A"/>
    <w:rsid w:val="00D25913"/>
    <w:rsid w:val="00D26B15"/>
    <w:rsid w:val="00D31E34"/>
    <w:rsid w:val="00D323DF"/>
    <w:rsid w:val="00D32597"/>
    <w:rsid w:val="00D33400"/>
    <w:rsid w:val="00D3396F"/>
    <w:rsid w:val="00D404C3"/>
    <w:rsid w:val="00D40699"/>
    <w:rsid w:val="00D42554"/>
    <w:rsid w:val="00D427C0"/>
    <w:rsid w:val="00D43285"/>
    <w:rsid w:val="00D43600"/>
    <w:rsid w:val="00D454CB"/>
    <w:rsid w:val="00D45603"/>
    <w:rsid w:val="00D46F41"/>
    <w:rsid w:val="00D50780"/>
    <w:rsid w:val="00D53B9B"/>
    <w:rsid w:val="00D54CC3"/>
    <w:rsid w:val="00D5583B"/>
    <w:rsid w:val="00D571B9"/>
    <w:rsid w:val="00D57F73"/>
    <w:rsid w:val="00D638CE"/>
    <w:rsid w:val="00D6394B"/>
    <w:rsid w:val="00D6664B"/>
    <w:rsid w:val="00D70743"/>
    <w:rsid w:val="00D742F1"/>
    <w:rsid w:val="00D74D2C"/>
    <w:rsid w:val="00D77767"/>
    <w:rsid w:val="00D777F0"/>
    <w:rsid w:val="00D809CA"/>
    <w:rsid w:val="00D8237D"/>
    <w:rsid w:val="00D827F3"/>
    <w:rsid w:val="00D83E53"/>
    <w:rsid w:val="00D843FE"/>
    <w:rsid w:val="00D852B7"/>
    <w:rsid w:val="00D86D1D"/>
    <w:rsid w:val="00D86F59"/>
    <w:rsid w:val="00D8779F"/>
    <w:rsid w:val="00D9082C"/>
    <w:rsid w:val="00D9317C"/>
    <w:rsid w:val="00D960B1"/>
    <w:rsid w:val="00D96B73"/>
    <w:rsid w:val="00D97414"/>
    <w:rsid w:val="00DA2E8B"/>
    <w:rsid w:val="00DA4B79"/>
    <w:rsid w:val="00DA6F18"/>
    <w:rsid w:val="00DA7A95"/>
    <w:rsid w:val="00DB0625"/>
    <w:rsid w:val="00DB47FF"/>
    <w:rsid w:val="00DB76ED"/>
    <w:rsid w:val="00DB78E9"/>
    <w:rsid w:val="00DC24C4"/>
    <w:rsid w:val="00DC346A"/>
    <w:rsid w:val="00DC4F36"/>
    <w:rsid w:val="00DC544F"/>
    <w:rsid w:val="00DC6CB6"/>
    <w:rsid w:val="00DD0B18"/>
    <w:rsid w:val="00DD4DD0"/>
    <w:rsid w:val="00DD612B"/>
    <w:rsid w:val="00DE3C75"/>
    <w:rsid w:val="00DE4A24"/>
    <w:rsid w:val="00DE5055"/>
    <w:rsid w:val="00DE6C7C"/>
    <w:rsid w:val="00DE7FE2"/>
    <w:rsid w:val="00DF015B"/>
    <w:rsid w:val="00DF0FE0"/>
    <w:rsid w:val="00DF3324"/>
    <w:rsid w:val="00DF4AC7"/>
    <w:rsid w:val="00E00DFB"/>
    <w:rsid w:val="00E029F5"/>
    <w:rsid w:val="00E05084"/>
    <w:rsid w:val="00E0596C"/>
    <w:rsid w:val="00E10840"/>
    <w:rsid w:val="00E170F5"/>
    <w:rsid w:val="00E21BA6"/>
    <w:rsid w:val="00E25050"/>
    <w:rsid w:val="00E2686A"/>
    <w:rsid w:val="00E2727C"/>
    <w:rsid w:val="00E30FD1"/>
    <w:rsid w:val="00E3219E"/>
    <w:rsid w:val="00E34C7F"/>
    <w:rsid w:val="00E35F61"/>
    <w:rsid w:val="00E3718D"/>
    <w:rsid w:val="00E40E9B"/>
    <w:rsid w:val="00E41261"/>
    <w:rsid w:val="00E4316B"/>
    <w:rsid w:val="00E436B1"/>
    <w:rsid w:val="00E43D10"/>
    <w:rsid w:val="00E4469B"/>
    <w:rsid w:val="00E44BDC"/>
    <w:rsid w:val="00E471B6"/>
    <w:rsid w:val="00E5568F"/>
    <w:rsid w:val="00E563BA"/>
    <w:rsid w:val="00E56D5D"/>
    <w:rsid w:val="00E577EA"/>
    <w:rsid w:val="00E57D28"/>
    <w:rsid w:val="00E608F5"/>
    <w:rsid w:val="00E60DAA"/>
    <w:rsid w:val="00E60EF2"/>
    <w:rsid w:val="00E6138D"/>
    <w:rsid w:val="00E62A42"/>
    <w:rsid w:val="00E62E56"/>
    <w:rsid w:val="00E63E36"/>
    <w:rsid w:val="00E64842"/>
    <w:rsid w:val="00E70E52"/>
    <w:rsid w:val="00E71226"/>
    <w:rsid w:val="00E73899"/>
    <w:rsid w:val="00E748AB"/>
    <w:rsid w:val="00E772FB"/>
    <w:rsid w:val="00E815C3"/>
    <w:rsid w:val="00E81E48"/>
    <w:rsid w:val="00E82760"/>
    <w:rsid w:val="00E847E7"/>
    <w:rsid w:val="00E84AA6"/>
    <w:rsid w:val="00E860CE"/>
    <w:rsid w:val="00E87067"/>
    <w:rsid w:val="00E8712F"/>
    <w:rsid w:val="00E90F87"/>
    <w:rsid w:val="00E928D3"/>
    <w:rsid w:val="00E934FB"/>
    <w:rsid w:val="00E942F8"/>
    <w:rsid w:val="00EA4BF0"/>
    <w:rsid w:val="00EA6EBC"/>
    <w:rsid w:val="00EA70BA"/>
    <w:rsid w:val="00EA7B1B"/>
    <w:rsid w:val="00EB1E01"/>
    <w:rsid w:val="00EB3BAA"/>
    <w:rsid w:val="00EB4F79"/>
    <w:rsid w:val="00EB58DA"/>
    <w:rsid w:val="00EB5B0E"/>
    <w:rsid w:val="00EB5E6E"/>
    <w:rsid w:val="00EB60FE"/>
    <w:rsid w:val="00EB6722"/>
    <w:rsid w:val="00EC0C2D"/>
    <w:rsid w:val="00EC28BB"/>
    <w:rsid w:val="00EC3F89"/>
    <w:rsid w:val="00EC448A"/>
    <w:rsid w:val="00EC4857"/>
    <w:rsid w:val="00EC6209"/>
    <w:rsid w:val="00EC672D"/>
    <w:rsid w:val="00EC6755"/>
    <w:rsid w:val="00EC6EB7"/>
    <w:rsid w:val="00ED0188"/>
    <w:rsid w:val="00ED07F7"/>
    <w:rsid w:val="00ED0F73"/>
    <w:rsid w:val="00ED2CD4"/>
    <w:rsid w:val="00ED2CDB"/>
    <w:rsid w:val="00ED4815"/>
    <w:rsid w:val="00ED6B06"/>
    <w:rsid w:val="00EE1B72"/>
    <w:rsid w:val="00EE6FB1"/>
    <w:rsid w:val="00EE6FEF"/>
    <w:rsid w:val="00EE781F"/>
    <w:rsid w:val="00EF0FCD"/>
    <w:rsid w:val="00EF10A4"/>
    <w:rsid w:val="00EF1BA9"/>
    <w:rsid w:val="00EF3327"/>
    <w:rsid w:val="00EF4733"/>
    <w:rsid w:val="00F00451"/>
    <w:rsid w:val="00F0188B"/>
    <w:rsid w:val="00F019EC"/>
    <w:rsid w:val="00F05F32"/>
    <w:rsid w:val="00F10596"/>
    <w:rsid w:val="00F144CE"/>
    <w:rsid w:val="00F1626F"/>
    <w:rsid w:val="00F17383"/>
    <w:rsid w:val="00F17590"/>
    <w:rsid w:val="00F21F2F"/>
    <w:rsid w:val="00F22F27"/>
    <w:rsid w:val="00F26858"/>
    <w:rsid w:val="00F26A7D"/>
    <w:rsid w:val="00F2783D"/>
    <w:rsid w:val="00F34BC9"/>
    <w:rsid w:val="00F40143"/>
    <w:rsid w:val="00F4265B"/>
    <w:rsid w:val="00F43851"/>
    <w:rsid w:val="00F465ED"/>
    <w:rsid w:val="00F53405"/>
    <w:rsid w:val="00F53845"/>
    <w:rsid w:val="00F53BDA"/>
    <w:rsid w:val="00F55325"/>
    <w:rsid w:val="00F63726"/>
    <w:rsid w:val="00F65106"/>
    <w:rsid w:val="00F651C2"/>
    <w:rsid w:val="00F659B7"/>
    <w:rsid w:val="00F66853"/>
    <w:rsid w:val="00F66E3E"/>
    <w:rsid w:val="00F7250C"/>
    <w:rsid w:val="00F7421C"/>
    <w:rsid w:val="00F75178"/>
    <w:rsid w:val="00F755B4"/>
    <w:rsid w:val="00F771C9"/>
    <w:rsid w:val="00F865BD"/>
    <w:rsid w:val="00F9020D"/>
    <w:rsid w:val="00F908ED"/>
    <w:rsid w:val="00F91BB5"/>
    <w:rsid w:val="00F91C11"/>
    <w:rsid w:val="00F921B8"/>
    <w:rsid w:val="00F926B1"/>
    <w:rsid w:val="00F95761"/>
    <w:rsid w:val="00F97AAC"/>
    <w:rsid w:val="00FA0BA8"/>
    <w:rsid w:val="00FA1998"/>
    <w:rsid w:val="00FA1DC5"/>
    <w:rsid w:val="00FA4792"/>
    <w:rsid w:val="00FA549E"/>
    <w:rsid w:val="00FA589D"/>
    <w:rsid w:val="00FB0D04"/>
    <w:rsid w:val="00FB1399"/>
    <w:rsid w:val="00FB37DB"/>
    <w:rsid w:val="00FC1D2E"/>
    <w:rsid w:val="00FC458D"/>
    <w:rsid w:val="00FC4F20"/>
    <w:rsid w:val="00FD03E3"/>
    <w:rsid w:val="00FD1BB6"/>
    <w:rsid w:val="00FD2938"/>
    <w:rsid w:val="00FD2C52"/>
    <w:rsid w:val="00FD36B8"/>
    <w:rsid w:val="00FD7C33"/>
    <w:rsid w:val="00FE104C"/>
    <w:rsid w:val="00FE3C52"/>
    <w:rsid w:val="00FE5297"/>
    <w:rsid w:val="00FE6378"/>
    <w:rsid w:val="00FE729E"/>
    <w:rsid w:val="00FE794E"/>
    <w:rsid w:val="00FE7EBA"/>
    <w:rsid w:val="00FF15C5"/>
    <w:rsid w:val="00FF1A29"/>
    <w:rsid w:val="00FF243B"/>
    <w:rsid w:val="00FF6BC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2784DB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281498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9F7D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7D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7D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7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7DA3"/>
    <w:rPr>
      <w:b/>
      <w:bCs/>
    </w:rPr>
  </w:style>
  <w:style w:type="paragraph" w:styleId="Revision">
    <w:name w:val="Revision"/>
    <w:hidden/>
    <w:uiPriority w:val="99"/>
    <w:semiHidden/>
    <w:rsid w:val="009F7DA3"/>
    <w:rPr>
      <w:sz w:val="24"/>
      <w:szCs w:val="24"/>
    </w:rPr>
  </w:style>
  <w:style w:type="table" w:styleId="GridTable4">
    <w:name w:val="Grid Table 4"/>
    <w:basedOn w:val="TableNormal"/>
    <w:uiPriority w:val="49"/>
    <w:rsid w:val="00942D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942D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aboratory.binus.ac.id/la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aboratory.binus.ac.id/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E659-9D70-4F40-B67E-922AEB3D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7</TotalTime>
  <Pages>11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WINARDI FADLI</cp:lastModifiedBy>
  <cp:revision>2</cp:revision>
  <cp:lastPrinted>2012-09-10T04:38:00Z</cp:lastPrinted>
  <dcterms:created xsi:type="dcterms:W3CDTF">2020-06-18T05:02:00Z</dcterms:created>
  <dcterms:modified xsi:type="dcterms:W3CDTF">2020-06-18T05:02:00Z</dcterms:modified>
</cp:coreProperties>
</file>